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2700"/>
        <w:gridCol w:w="270"/>
        <w:gridCol w:w="540"/>
        <w:gridCol w:w="7416"/>
      </w:tblGrid>
      <w:tr w:rsidR="00453A7B" w:rsidRPr="00EC0F79" w14:paraId="2930A510" w14:textId="77777777" w:rsidTr="0086652E">
        <w:trPr>
          <w:trHeight w:val="4950"/>
        </w:trPr>
        <w:tc>
          <w:tcPr>
            <w:tcW w:w="3420" w:type="dxa"/>
            <w:gridSpan w:val="4"/>
          </w:tcPr>
          <w:p w14:paraId="725FC8EC" w14:textId="59C33E49" w:rsidR="00E9584F" w:rsidRDefault="000A4BEB" w:rsidP="00511B85">
            <w:pPr>
              <w:pStyle w:val="Heading4"/>
              <w:rPr>
                <w:rFonts w:ascii="Arial" w:eastAsia="Arial" w:hAnsi="Arial" w:cs="Arial"/>
                <w:i/>
                <w:iCs w:val="0"/>
                <w:color w:val="auto"/>
              </w:rPr>
            </w:pPr>
            <w:r>
              <w:rPr>
                <w:u w:val="single"/>
              </w:rPr>
              <w:t xml:space="preserve">PROFILE </w:t>
            </w:r>
            <w:r w:rsidR="00B37306">
              <w:rPr>
                <w:u w:val="single"/>
              </w:rPr>
              <w:t>synopsis</w:t>
            </w:r>
          </w:p>
          <w:p w14:paraId="4D05A435" w14:textId="77777777" w:rsidR="00E9584F" w:rsidRDefault="00E9584F" w:rsidP="0086652E"/>
          <w:p w14:paraId="2B214A85" w14:textId="092908BC" w:rsidR="0086652E" w:rsidRPr="00B37306" w:rsidRDefault="0086652E" w:rsidP="00B37306">
            <w:pPr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B37306"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  <w:t>Around six years’ experience in Banking and Sales profile through direct Customer interaction.</w:t>
            </w:r>
          </w:p>
          <w:p w14:paraId="0640D3FD" w14:textId="77777777" w:rsidR="00B37306" w:rsidRPr="00B37306" w:rsidRDefault="00B37306" w:rsidP="00B37306">
            <w:pPr>
              <w:pStyle w:val="ListParagraph"/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</w:p>
          <w:p w14:paraId="14723B14" w14:textId="6FC14020" w:rsidR="00D142FF" w:rsidRPr="00B37306" w:rsidRDefault="00B37306" w:rsidP="00B37306">
            <w:pPr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B37306"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  <w:t xml:space="preserve">As a sales manager for the overall success of the </w:t>
            </w:r>
            <w:r w:rsidRPr="00B37306"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  <w:t>o</w:t>
            </w:r>
            <w:r w:rsidRPr="00B37306"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  <w:t xml:space="preserve">rganization with primary focus on retains organization relationships </w:t>
            </w:r>
            <w:r w:rsidRPr="00B37306"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  <w:t>&amp;</w:t>
            </w:r>
            <w:r w:rsidRPr="00B37306"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  <w:t xml:space="preserve"> Developing for the organization.</w:t>
            </w:r>
          </w:p>
          <w:p w14:paraId="75D119C8" w14:textId="77777777" w:rsidR="0092614D" w:rsidRPr="00E9584F" w:rsidRDefault="0092614D" w:rsidP="0086652E">
            <w:pPr>
              <w:rPr>
                <w:rFonts w:asciiTheme="majorHAnsi" w:hAnsiTheme="majorHAnsi" w:cs="Arial"/>
                <w:color w:val="FFFFFF" w:themeColor="background1"/>
              </w:rPr>
            </w:pPr>
          </w:p>
          <w:p w14:paraId="4E136DF1" w14:textId="47E15907" w:rsidR="0086652E" w:rsidRPr="0086652E" w:rsidRDefault="0086652E" w:rsidP="0086652E"/>
        </w:tc>
        <w:tc>
          <w:tcPr>
            <w:tcW w:w="540" w:type="dxa"/>
          </w:tcPr>
          <w:p w14:paraId="5A6D84C6" w14:textId="77777777" w:rsidR="00453A7B" w:rsidRDefault="00453A7B" w:rsidP="004A28EA"/>
        </w:tc>
        <w:tc>
          <w:tcPr>
            <w:tcW w:w="7416" w:type="dxa"/>
            <w:vMerge w:val="restart"/>
          </w:tcPr>
          <w:p w14:paraId="368B920C" w14:textId="5CFDCD12" w:rsidR="00453A7B" w:rsidRPr="00511B85" w:rsidRDefault="009E0156" w:rsidP="002E7306">
            <w:pPr>
              <w:pStyle w:val="Title"/>
              <w:rPr>
                <w:b/>
                <w:bCs/>
                <w:sz w:val="48"/>
                <w:szCs w:val="48"/>
              </w:rPr>
            </w:pPr>
            <w:r w:rsidRPr="00511B85">
              <w:rPr>
                <w:b/>
                <w:bCs/>
                <w:sz w:val="48"/>
                <w:szCs w:val="48"/>
              </w:rPr>
              <w:t>TANUSHREE BHATTACHARYA</w:t>
            </w:r>
          </w:p>
          <w:p w14:paraId="236EA257" w14:textId="5819E507" w:rsidR="00453A7B" w:rsidRPr="00213E6A" w:rsidRDefault="005D11C5" w:rsidP="002E7306">
            <w:pPr>
              <w:pStyle w:val="Subtitle"/>
              <w:rPr>
                <w:rStyle w:val="fontstyle01"/>
                <w:b/>
                <w:bCs/>
                <w:color w:val="B12FAD" w:themeColor="accent6" w:themeShade="80"/>
                <w:sz w:val="20"/>
                <w:szCs w:val="20"/>
              </w:rPr>
            </w:pPr>
            <w:r w:rsidRPr="00213E6A">
              <w:rPr>
                <w:rStyle w:val="fontstyle01"/>
                <w:b/>
                <w:bCs/>
                <w:color w:val="B12FAD" w:themeColor="accent6" w:themeShade="80"/>
                <w:sz w:val="20"/>
                <w:szCs w:val="20"/>
              </w:rPr>
              <w:t>Banking &amp; Sales | LIFE, HEALTH,</w:t>
            </w:r>
            <w:r w:rsidR="00624BD4" w:rsidRPr="00213E6A">
              <w:rPr>
                <w:rStyle w:val="fontstyle01"/>
                <w:b/>
                <w:bCs/>
                <w:color w:val="B12FAD" w:themeColor="accent6" w:themeShade="80"/>
                <w:sz w:val="20"/>
                <w:szCs w:val="20"/>
              </w:rPr>
              <w:t xml:space="preserve"> </w:t>
            </w:r>
            <w:r w:rsidRPr="00213E6A">
              <w:rPr>
                <w:rStyle w:val="fontstyle01"/>
                <w:b/>
                <w:bCs/>
                <w:color w:val="B12FAD" w:themeColor="accent6" w:themeShade="80"/>
                <w:sz w:val="20"/>
                <w:szCs w:val="20"/>
              </w:rPr>
              <w:t>GENERAL INSURANCE &amp; MF ExPErt</w:t>
            </w:r>
          </w:p>
          <w:sdt>
            <w:sdtPr>
              <w:id w:val="2074003189"/>
              <w:placeholder>
                <w:docPart w:val="B7FB3940921146E3A6B19EEA846A82A1"/>
              </w:placeholder>
              <w:temporary/>
              <w:showingPlcHdr/>
              <w15:appearance w15:val="hidden"/>
            </w:sdtPr>
            <w:sdtEndPr/>
            <w:sdtContent>
              <w:p w14:paraId="66569E1F" w14:textId="77777777" w:rsidR="00453A7B" w:rsidRDefault="00453A7B" w:rsidP="00EC0F79">
                <w:pPr>
                  <w:pStyle w:val="Heading1"/>
                </w:pPr>
                <w:r>
                  <w:t>Objective</w:t>
                </w:r>
              </w:p>
            </w:sdtContent>
          </w:sdt>
          <w:p w14:paraId="57FE2E87" w14:textId="3BA62304" w:rsidR="00453A7B" w:rsidRDefault="007A698C" w:rsidP="006E5DC3">
            <w:r w:rsidRPr="007A698C">
              <w:t>Seeking a position that will benefit from my diverse professional experience, flexible and</w:t>
            </w:r>
            <w:r>
              <w:t xml:space="preserve"> </w:t>
            </w:r>
            <w:r w:rsidRPr="007A698C">
              <w:t>adaptable to work with employees at all levels where my experience can help to</w:t>
            </w:r>
            <w:r w:rsidR="00E44C8D">
              <w:t xml:space="preserve"> improve organization </w:t>
            </w:r>
            <w:r w:rsidRPr="007A698C">
              <w:t>desire</w:t>
            </w:r>
            <w:r w:rsidR="00E44C8D">
              <w:t>d</w:t>
            </w:r>
            <w:r w:rsidRPr="007A698C">
              <w:t xml:space="preserve"> goal</w:t>
            </w:r>
            <w:r w:rsidR="007F493A">
              <w:t>(s)</w:t>
            </w:r>
            <w:r>
              <w:t>.</w:t>
            </w:r>
          </w:p>
          <w:p w14:paraId="66A7B685" w14:textId="77777777" w:rsidR="00160ADF" w:rsidRPr="00160ADF" w:rsidRDefault="00160ADF" w:rsidP="00160ADF"/>
          <w:p w14:paraId="709067D0" w14:textId="433714B2" w:rsidR="00453A7B" w:rsidRDefault="006A000E" w:rsidP="00D95726">
            <w:pPr>
              <w:pStyle w:val="Heading2"/>
              <w:rPr>
                <w:color w:val="8A2387" w:themeColor="accent1"/>
                <w:sz w:val="40"/>
                <w:szCs w:val="32"/>
              </w:rPr>
            </w:pPr>
            <w:r w:rsidRPr="006A000E">
              <w:rPr>
                <w:color w:val="8A2387" w:themeColor="accent1"/>
                <w:sz w:val="40"/>
                <w:szCs w:val="32"/>
              </w:rPr>
              <w:t>E</w:t>
            </w:r>
            <w:r w:rsidR="002737E3">
              <w:rPr>
                <w:color w:val="8A2387" w:themeColor="accent1"/>
                <w:sz w:val="40"/>
                <w:szCs w:val="32"/>
              </w:rPr>
              <w:t>MPLOYMENT HISTORY</w:t>
            </w:r>
          </w:p>
          <w:p w14:paraId="2D61DE8A" w14:textId="1EA31BD7" w:rsidR="009A5082" w:rsidRDefault="009A5082" w:rsidP="009A5082"/>
          <w:p w14:paraId="726FDA6C" w14:textId="449ACDDB" w:rsidR="009A5082" w:rsidRPr="001D76F7" w:rsidRDefault="009A5082" w:rsidP="009A5082">
            <w:pPr>
              <w:rPr>
                <w:rFonts w:asciiTheme="majorHAnsi" w:eastAsiaTheme="majorEastAsia" w:hAnsiTheme="majorHAnsi" w:cstheme="majorBidi"/>
                <w:caps/>
                <w:color w:val="8A2387" w:themeColor="accent1"/>
                <w:sz w:val="32"/>
                <w:szCs w:val="32"/>
              </w:rPr>
            </w:pPr>
            <w:r w:rsidRPr="001D76F7">
              <w:rPr>
                <w:rFonts w:asciiTheme="majorHAnsi" w:eastAsiaTheme="majorEastAsia" w:hAnsiTheme="majorHAnsi" w:cstheme="majorBidi"/>
                <w:caps/>
                <w:color w:val="8A2387" w:themeColor="accent1"/>
                <w:sz w:val="32"/>
                <w:szCs w:val="32"/>
              </w:rPr>
              <w:t>DEUTSCHE BANK</w:t>
            </w:r>
          </w:p>
          <w:p w14:paraId="5FB60DA6" w14:textId="4B6DB642" w:rsidR="002737E3" w:rsidRDefault="00F45105" w:rsidP="00E44C8D">
            <w:pPr>
              <w:pStyle w:val="ListParagraph"/>
              <w:numPr>
                <w:ilvl w:val="0"/>
                <w:numId w:val="5"/>
              </w:numPr>
            </w:pPr>
            <w:r w:rsidRPr="00B65DD9">
              <w:rPr>
                <w:b/>
                <w:bCs/>
              </w:rPr>
              <w:t>Designation:</w:t>
            </w:r>
            <w:r w:rsidR="00F328A2" w:rsidRPr="00F328A2">
              <w:t xml:space="preserve"> Sales Manager- Advantage Banking (Private &amp; Commercial Clients)</w:t>
            </w:r>
            <w:r w:rsidR="009829BF">
              <w:t>.</w:t>
            </w:r>
          </w:p>
          <w:p w14:paraId="5D62E1C7" w14:textId="0F2B1231" w:rsidR="00453A7B" w:rsidRDefault="00CC6852" w:rsidP="002737E3">
            <w:pPr>
              <w:pStyle w:val="ListParagraph"/>
              <w:numPr>
                <w:ilvl w:val="0"/>
                <w:numId w:val="5"/>
              </w:numPr>
            </w:pPr>
            <w:r w:rsidRPr="00B65DD9">
              <w:rPr>
                <w:b/>
                <w:bCs/>
              </w:rPr>
              <w:t>Duration:</w:t>
            </w:r>
            <w:r w:rsidR="00F328A2" w:rsidRPr="00F328A2">
              <w:t xml:space="preserve"> </w:t>
            </w:r>
            <w:r w:rsidR="009829BF">
              <w:t>2</w:t>
            </w:r>
            <w:r w:rsidR="009829BF" w:rsidRPr="009829BF">
              <w:rPr>
                <w:vertAlign w:val="superscript"/>
              </w:rPr>
              <w:t>nd</w:t>
            </w:r>
            <w:r w:rsidR="009829BF">
              <w:t xml:space="preserve"> </w:t>
            </w:r>
            <w:r w:rsidR="00F328A2" w:rsidRPr="00F328A2">
              <w:t>April 2018 to till Date</w:t>
            </w:r>
            <w:r w:rsidR="009829BF">
              <w:t>.</w:t>
            </w:r>
          </w:p>
          <w:p w14:paraId="2B892F65" w14:textId="48EBFD79" w:rsidR="00C074EF" w:rsidRDefault="00C074EF" w:rsidP="00D95726"/>
          <w:p w14:paraId="09A4E2D6" w14:textId="7668BA30" w:rsidR="002737E3" w:rsidRPr="001D76F7" w:rsidRDefault="009829BF" w:rsidP="002737E3">
            <w:pPr>
              <w:rPr>
                <w:rFonts w:asciiTheme="majorHAnsi" w:eastAsiaTheme="majorEastAsia" w:hAnsiTheme="majorHAnsi" w:cstheme="majorBidi"/>
                <w:caps/>
                <w:color w:val="8A2387" w:themeColor="accent1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aps/>
                <w:color w:val="8A2387" w:themeColor="accent1"/>
                <w:sz w:val="32"/>
                <w:szCs w:val="32"/>
              </w:rPr>
              <w:t>YES</w:t>
            </w:r>
            <w:r w:rsidR="002737E3" w:rsidRPr="001D76F7">
              <w:rPr>
                <w:rFonts w:asciiTheme="majorHAnsi" w:eastAsiaTheme="majorEastAsia" w:hAnsiTheme="majorHAnsi" w:cstheme="majorBidi"/>
                <w:caps/>
                <w:color w:val="8A2387" w:themeColor="accent1"/>
                <w:sz w:val="32"/>
                <w:szCs w:val="32"/>
              </w:rPr>
              <w:t xml:space="preserve"> BANK</w:t>
            </w:r>
          </w:p>
          <w:p w14:paraId="75D796A8" w14:textId="77777777" w:rsidR="00E44C8D" w:rsidRDefault="002737E3" w:rsidP="00E44C8D">
            <w:pPr>
              <w:pStyle w:val="ListParagraph"/>
              <w:numPr>
                <w:ilvl w:val="0"/>
                <w:numId w:val="5"/>
              </w:numPr>
            </w:pPr>
            <w:r w:rsidRPr="00B65DD9">
              <w:rPr>
                <w:b/>
                <w:bCs/>
              </w:rPr>
              <w:t>Designation:</w:t>
            </w:r>
            <w:r w:rsidRPr="00F328A2">
              <w:t xml:space="preserve"> </w:t>
            </w:r>
            <w:r w:rsidR="009829BF" w:rsidRPr="009829BF">
              <w:t>Client Relationship Officer</w:t>
            </w:r>
            <w:r w:rsidR="009829BF">
              <w:t>.</w:t>
            </w:r>
          </w:p>
          <w:p w14:paraId="0431BEB7" w14:textId="723EFF5D" w:rsidR="009A234E" w:rsidRPr="00E44C8D" w:rsidRDefault="002737E3" w:rsidP="00E44C8D">
            <w:pPr>
              <w:pStyle w:val="ListParagraph"/>
              <w:numPr>
                <w:ilvl w:val="0"/>
                <w:numId w:val="5"/>
              </w:numPr>
            </w:pPr>
            <w:r w:rsidRPr="00B65DD9">
              <w:rPr>
                <w:b/>
                <w:bCs/>
              </w:rPr>
              <w:t>Duration:</w:t>
            </w:r>
            <w:r w:rsidRPr="00F328A2">
              <w:t xml:space="preserve"> </w:t>
            </w:r>
            <w:r w:rsidR="009829BF">
              <w:t>9</w:t>
            </w:r>
            <w:r w:rsidR="009829BF" w:rsidRPr="00E44C8D">
              <w:rPr>
                <w:vertAlign w:val="superscript"/>
              </w:rPr>
              <w:t>th</w:t>
            </w:r>
            <w:r w:rsidR="009829BF">
              <w:t xml:space="preserve"> February</w:t>
            </w:r>
            <w:r w:rsidRPr="00F328A2">
              <w:t xml:space="preserve"> 201</w:t>
            </w:r>
            <w:r w:rsidR="009829BF">
              <w:t>6</w:t>
            </w:r>
            <w:r w:rsidRPr="00F328A2">
              <w:t xml:space="preserve"> to </w:t>
            </w:r>
            <w:r w:rsidR="009829BF">
              <w:t>31</w:t>
            </w:r>
            <w:r w:rsidR="009829BF" w:rsidRPr="00E44C8D">
              <w:rPr>
                <w:vertAlign w:val="superscript"/>
              </w:rPr>
              <w:t>st</w:t>
            </w:r>
            <w:r w:rsidR="009829BF">
              <w:t xml:space="preserve"> March 2018.</w:t>
            </w:r>
          </w:p>
          <w:p w14:paraId="616F4090" w14:textId="3C07CAFA" w:rsidR="00C074EF" w:rsidRDefault="00C074EF" w:rsidP="00D95726">
            <w:pPr>
              <w:rPr>
                <w:rFonts w:asciiTheme="majorHAnsi" w:eastAsiaTheme="majorEastAsia" w:hAnsiTheme="majorHAnsi" w:cstheme="majorBidi"/>
                <w:caps/>
                <w:color w:val="8A2387" w:themeColor="accent1"/>
                <w:sz w:val="32"/>
                <w:szCs w:val="32"/>
              </w:rPr>
            </w:pPr>
          </w:p>
          <w:p w14:paraId="0A060C2B" w14:textId="2FEC45CE" w:rsidR="00BD28D2" w:rsidRPr="001D76F7" w:rsidRDefault="00761D1B" w:rsidP="00BD28D2">
            <w:pPr>
              <w:rPr>
                <w:rFonts w:asciiTheme="majorHAnsi" w:eastAsiaTheme="majorEastAsia" w:hAnsiTheme="majorHAnsi" w:cstheme="majorBidi"/>
                <w:caps/>
                <w:color w:val="8A2387" w:themeColor="accent1"/>
                <w:sz w:val="32"/>
                <w:szCs w:val="32"/>
              </w:rPr>
            </w:pPr>
            <w:r w:rsidRPr="00761D1B">
              <w:rPr>
                <w:rFonts w:asciiTheme="majorHAnsi" w:eastAsiaTheme="majorEastAsia" w:hAnsiTheme="majorHAnsi" w:cstheme="majorBidi"/>
                <w:caps/>
                <w:color w:val="8A2387" w:themeColor="accent1"/>
                <w:sz w:val="32"/>
                <w:szCs w:val="32"/>
              </w:rPr>
              <w:t>BISHALAKSHMI COMMERCIAL (P) LTD. (Franchisee of M.P. Jewellers)</w:t>
            </w:r>
          </w:p>
          <w:p w14:paraId="250D872B" w14:textId="5F979C8B" w:rsidR="00BD28D2" w:rsidRDefault="00BD28D2" w:rsidP="00BD28D2">
            <w:pPr>
              <w:pStyle w:val="ListParagraph"/>
              <w:numPr>
                <w:ilvl w:val="0"/>
                <w:numId w:val="5"/>
              </w:numPr>
            </w:pPr>
            <w:r w:rsidRPr="00B65DD9">
              <w:rPr>
                <w:b/>
                <w:bCs/>
              </w:rPr>
              <w:t>Designation:</w:t>
            </w:r>
            <w:r w:rsidRPr="00F328A2">
              <w:t xml:space="preserve"> </w:t>
            </w:r>
            <w:r w:rsidR="008B3B02" w:rsidRPr="008B3B02">
              <w:t>Customer care Executive (Front Office)</w:t>
            </w:r>
            <w:r w:rsidR="008B3B02">
              <w:t>.</w:t>
            </w:r>
          </w:p>
          <w:p w14:paraId="13074348" w14:textId="4DF0F210" w:rsidR="00BD28D2" w:rsidRPr="00E44C8D" w:rsidRDefault="00BD28D2" w:rsidP="00BD28D2">
            <w:pPr>
              <w:pStyle w:val="ListParagraph"/>
              <w:numPr>
                <w:ilvl w:val="0"/>
                <w:numId w:val="5"/>
              </w:numPr>
            </w:pPr>
            <w:r w:rsidRPr="00B65DD9">
              <w:rPr>
                <w:b/>
                <w:bCs/>
              </w:rPr>
              <w:t>Duration:</w:t>
            </w:r>
            <w:r w:rsidRPr="00F328A2">
              <w:t xml:space="preserve"> </w:t>
            </w:r>
            <w:r>
              <w:t>February</w:t>
            </w:r>
            <w:r w:rsidRPr="00F328A2">
              <w:t xml:space="preserve"> 201</w:t>
            </w:r>
            <w:r w:rsidR="008B3B02">
              <w:t>3</w:t>
            </w:r>
            <w:r w:rsidRPr="00F328A2">
              <w:t xml:space="preserve"> to </w:t>
            </w:r>
            <w:r w:rsidR="008B3B02">
              <w:t>January</w:t>
            </w:r>
            <w:r>
              <w:t xml:space="preserve"> 2018.</w:t>
            </w:r>
          </w:p>
          <w:p w14:paraId="1202A1CE" w14:textId="77777777" w:rsidR="00BD28D2" w:rsidRPr="00C074EF" w:rsidRDefault="00BD28D2" w:rsidP="00D95726">
            <w:pPr>
              <w:rPr>
                <w:rFonts w:asciiTheme="majorHAnsi" w:eastAsiaTheme="majorEastAsia" w:hAnsiTheme="majorHAnsi" w:cstheme="majorBidi"/>
                <w:caps/>
                <w:color w:val="8A2387" w:themeColor="accent1"/>
                <w:sz w:val="32"/>
                <w:szCs w:val="32"/>
              </w:rPr>
            </w:pPr>
          </w:p>
          <w:p w14:paraId="357C666F" w14:textId="633879E4" w:rsidR="00453A7B" w:rsidRDefault="00314D6D" w:rsidP="00D95726">
            <w:pPr>
              <w:pStyle w:val="Heading2"/>
              <w:rPr>
                <w:color w:val="8A2387" w:themeColor="accent1"/>
                <w:sz w:val="40"/>
                <w:szCs w:val="32"/>
              </w:rPr>
            </w:pPr>
            <w:r>
              <w:rPr>
                <w:color w:val="8A2387" w:themeColor="accent1"/>
                <w:sz w:val="40"/>
                <w:szCs w:val="32"/>
              </w:rPr>
              <w:t>OTHER QUALIFICATIONS</w:t>
            </w:r>
          </w:p>
          <w:p w14:paraId="08A90FDA" w14:textId="77777777" w:rsidR="00BB765A" w:rsidRPr="00BB765A" w:rsidRDefault="00BB765A" w:rsidP="00BB765A"/>
          <w:p w14:paraId="69BF0D6A" w14:textId="69836921" w:rsidR="00314D6D" w:rsidRPr="006F7420" w:rsidRDefault="006F7420" w:rsidP="00314D6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6F7420">
              <w:rPr>
                <w:sz w:val="22"/>
                <w:szCs w:val="22"/>
              </w:rPr>
              <w:t>Basic knowledge in Computer application program</w:t>
            </w:r>
            <w:r w:rsidR="00314D6D" w:rsidRPr="006F7420">
              <w:rPr>
                <w:sz w:val="22"/>
                <w:szCs w:val="22"/>
              </w:rPr>
              <w:t>.</w:t>
            </w:r>
          </w:p>
          <w:p w14:paraId="61728A53" w14:textId="3C35BFF7" w:rsidR="00314D6D" w:rsidRDefault="006F7420" w:rsidP="00314D6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6F7420">
              <w:rPr>
                <w:sz w:val="22"/>
                <w:szCs w:val="22"/>
              </w:rPr>
              <w:t>Completed IRDA exam - Life, Health &amp; Gen</w:t>
            </w:r>
            <w:r w:rsidRPr="006F7420">
              <w:rPr>
                <w:sz w:val="22"/>
                <w:szCs w:val="22"/>
              </w:rPr>
              <w:t>e</w:t>
            </w:r>
            <w:r w:rsidRPr="006F7420">
              <w:rPr>
                <w:sz w:val="22"/>
                <w:szCs w:val="22"/>
              </w:rPr>
              <w:t>ral Insurance.</w:t>
            </w:r>
          </w:p>
          <w:p w14:paraId="2570FD48" w14:textId="7512394C" w:rsidR="006F7420" w:rsidRPr="006F7420" w:rsidRDefault="006F7420" w:rsidP="00314D6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6F7420">
              <w:rPr>
                <w:sz w:val="22"/>
                <w:szCs w:val="22"/>
              </w:rPr>
              <w:t>Completed AMFI examination- Mutual Fund</w:t>
            </w:r>
            <w:r>
              <w:rPr>
                <w:sz w:val="22"/>
                <w:szCs w:val="22"/>
              </w:rPr>
              <w:t>.</w:t>
            </w:r>
          </w:p>
          <w:sdt>
            <w:sdtPr>
              <w:id w:val="-517156477"/>
              <w:placeholder>
                <w:docPart w:val="C3EBEEBCC2664EE8AFDEF25C7F83B376"/>
              </w:placeholder>
              <w:temporary/>
              <w:showingPlcHdr/>
              <w15:appearance w15:val="hidden"/>
            </w:sdtPr>
            <w:sdtEndPr/>
            <w:sdtContent>
              <w:p w14:paraId="5C0891F7" w14:textId="77777777" w:rsidR="00453A7B" w:rsidRDefault="00453A7B" w:rsidP="00D95726">
                <w:pPr>
                  <w:pStyle w:val="Heading1"/>
                </w:pPr>
                <w:r>
                  <w:t>Skills</w:t>
                </w:r>
              </w:p>
            </w:sdtContent>
          </w:sdt>
          <w:p w14:paraId="4FD493A3" w14:textId="77777777" w:rsidR="00453A7B" w:rsidRPr="00EC0F79" w:rsidRDefault="00453A7B" w:rsidP="00EC0F79">
            <w:pPr>
              <w:rPr>
                <w:lang w:val="it-IT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5F7A86" wp14:editId="3EB28F83">
                      <wp:extent cx="5044742" cy="784860"/>
                      <wp:effectExtent l="0" t="0" r="3810" b="0"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4742" cy="784860"/>
                                <a:chOff x="-737" y="0"/>
                                <a:chExt cx="4546273" cy="851247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2028532" y="0"/>
                                  <a:ext cx="2517004" cy="8512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C37C1F" w14:textId="5DC1894F" w:rsidR="00453A7B" w:rsidRPr="00415CF3" w:rsidRDefault="00453A7B" w:rsidP="00415CF3"/>
                                  <w:p w14:paraId="617D816F" w14:textId="18BC74C8" w:rsidR="00453A7B" w:rsidRPr="00A746D0" w:rsidRDefault="00DA6AE0" w:rsidP="00415CF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746D0">
                                      <w:rPr>
                                        <w:sz w:val="20"/>
                                        <w:szCs w:val="20"/>
                                      </w:rPr>
                                      <w:t>Interpersonal Skills &amp; Positive Attitude</w:t>
                                    </w:r>
                                    <w:r w:rsidR="00A746D0">
                                      <w:rPr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14:paraId="26DB66CD" w14:textId="10D8E9E9" w:rsidR="00453A7B" w:rsidRPr="00A746D0" w:rsidRDefault="00DA6AE0" w:rsidP="00415CF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746D0">
                                      <w:rPr>
                                        <w:sz w:val="20"/>
                                        <w:szCs w:val="20"/>
                                      </w:rPr>
                                      <w:t>Leadership, Self-starter</w:t>
                                    </w:r>
                                    <w:r w:rsidR="00A746D0">
                                      <w:rPr>
                                        <w:sz w:val="20"/>
                                        <w:szCs w:val="20"/>
                                      </w:rPr>
                                      <w:t>, Strong Initiative.</w:t>
                                    </w:r>
                                  </w:p>
                                  <w:p w14:paraId="4A039A64" w14:textId="3C49805E" w:rsidR="00453A7B" w:rsidRPr="00A746D0" w:rsidRDefault="00A746D0" w:rsidP="00415CF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Teamwork.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-737" y="266700"/>
                                  <a:ext cx="1844244" cy="1447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476249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-1" y="476249"/>
                                  <a:ext cx="1843507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695324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695324"/>
                                  <a:ext cx="1843548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5F7A86" id="Group 3" o:spid="_x0000_s1026" alt="&quot;&quot;" style="width:397.2pt;height:61.8pt;mso-position-horizontal-relative:char;mso-position-vertical-relative:line" coordorigin="-7" coordsize="45462,8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4" o:spid="_x0000_s1027" type="#_x0000_t202" style="position:absolute;left:20285;width:25170;height:8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" filled="f" stroked="f" strokeweight=".5pt">
                        <v:textbox inset="0,,0">
                          <w:txbxContent>
                            <w:p w14:paraId="37C37C1F" w14:textId="5DC1894F" w:rsidR="00453A7B" w:rsidRPr="00415CF3" w:rsidRDefault="00453A7B" w:rsidP="00415CF3"/>
                            <w:p w14:paraId="617D816F" w14:textId="18BC74C8" w:rsidR="00453A7B" w:rsidRPr="00A746D0" w:rsidRDefault="00DA6AE0" w:rsidP="00415CF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746D0">
                                <w:rPr>
                                  <w:sz w:val="20"/>
                                  <w:szCs w:val="20"/>
                                </w:rPr>
                                <w:t>Interpersonal Skills &amp; Positive Attitude</w:t>
                              </w:r>
                              <w:r w:rsidR="00A746D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26DB66CD" w14:textId="10D8E9E9" w:rsidR="00453A7B" w:rsidRPr="00A746D0" w:rsidRDefault="00DA6AE0" w:rsidP="00415CF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746D0">
                                <w:rPr>
                                  <w:sz w:val="20"/>
                                  <w:szCs w:val="20"/>
                                </w:rPr>
                                <w:t>Leadership, Self-starter</w:t>
                              </w:r>
                              <w:r w:rsidR="00A746D0">
                                <w:rPr>
                                  <w:sz w:val="20"/>
                                  <w:szCs w:val="20"/>
                                </w:rPr>
                                <w:t>, Strong Initiative.</w:t>
                              </w:r>
                            </w:p>
                            <w:p w14:paraId="4A039A64" w14:textId="3C49805E" w:rsidR="00453A7B" w:rsidRPr="00A746D0" w:rsidRDefault="00A746D0" w:rsidP="00415CF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Teamwork.</w:t>
                              </w:r>
                            </w:p>
                          </w:txbxContent>
                        </v:textbox>
                      </v:shape>
                      <v:rect id="Rectangle 67" o:spid="_x0000_s1028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" filled="f" strokecolor="#8a2387 [3204]">
                        <v:stroke joinstyle="round"/>
                      </v:rect>
                      <v:rect id="Rectangle 68" o:spid="_x0000_s1029" style="position:absolute;left:-7;top:2667;width:18442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" fillcolor="#8a2387 [3204]" stroked="f" strokeweight="1pt"/>
                      <v:rect id="Rectangle 69" o:spid="_x0000_s1030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" filled="f" strokecolor="#8a2387 [3204]">
                        <v:stroke joinstyle="round"/>
                      </v:rect>
                      <v:rect id="Rectangle 70" o:spid="_x0000_s1031" style="position:absolute;top:4762;width:18435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" fillcolor="#8a2387 [3204]" stroked="f" strokeweight="1pt"/>
                      <v:rect id="Rectangle 71" o:spid="_x0000_s1032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" filled="f" strokecolor="#8a2387 [3204]">
                        <v:stroke joinstyle="round"/>
                      </v:rect>
                      <v:rect id="Rectangle 72" o:spid="_x0000_s1033" style="position:absolute;top:6953;width:184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" fillcolor="#8a2387 [3204]" strok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453A7B" w:rsidRPr="004A28EA" w14:paraId="228B5514" w14:textId="77777777" w:rsidTr="0086652E">
        <w:trPr>
          <w:trHeight w:val="540"/>
        </w:trPr>
        <w:tc>
          <w:tcPr>
            <w:tcW w:w="316" w:type="dxa"/>
          </w:tcPr>
          <w:p w14:paraId="4A393047" w14:textId="77777777" w:rsidR="00453A7B" w:rsidRDefault="00453A7B" w:rsidP="004A28EA">
            <w:pPr>
              <w:pStyle w:val="Heading4"/>
            </w:pPr>
          </w:p>
        </w:tc>
        <w:tc>
          <w:tcPr>
            <w:tcW w:w="2834" w:type="dxa"/>
            <w:gridSpan w:val="2"/>
            <w:tcBorders>
              <w:bottom w:val="single" w:sz="4" w:space="0" w:color="FFFFFF" w:themeColor="background1"/>
            </w:tcBorders>
          </w:tcPr>
          <w:p w14:paraId="4109CE7B" w14:textId="77777777" w:rsidR="00E9584F" w:rsidRDefault="00E9584F" w:rsidP="004A28EA">
            <w:pPr>
              <w:pStyle w:val="Heading4"/>
            </w:pPr>
          </w:p>
          <w:sdt>
            <w:sdtPr>
              <w:id w:val="1050265814"/>
              <w:placeholder>
                <w:docPart w:val="1798B1DC722240A1B8D64A56949B3336"/>
              </w:placeholder>
              <w:temporary/>
              <w:showingPlcHdr/>
              <w15:appearance w15:val="hidden"/>
            </w:sdtPr>
            <w:sdtEndPr/>
            <w:sdtContent>
              <w:p w14:paraId="0EFDE8FD" w14:textId="5DAC962B" w:rsidR="00453A7B" w:rsidRDefault="00453A7B" w:rsidP="004A28EA">
                <w:pPr>
                  <w:pStyle w:val="Heading4"/>
                </w:pPr>
                <w:r>
                  <w:t>C O N T A C T</w:t>
                </w:r>
              </w:p>
            </w:sdtContent>
          </w:sdt>
        </w:tc>
        <w:tc>
          <w:tcPr>
            <w:tcW w:w="270" w:type="dxa"/>
          </w:tcPr>
          <w:p w14:paraId="3DDFF98B" w14:textId="60A2625B" w:rsidR="00453A7B" w:rsidRDefault="00453A7B" w:rsidP="004A28EA">
            <w:pPr>
              <w:pStyle w:val="Heading4"/>
            </w:pPr>
          </w:p>
        </w:tc>
        <w:tc>
          <w:tcPr>
            <w:tcW w:w="540" w:type="dxa"/>
          </w:tcPr>
          <w:p w14:paraId="547515D9" w14:textId="77777777" w:rsidR="00453A7B" w:rsidRDefault="00453A7B" w:rsidP="005E435A">
            <w:pPr>
              <w:pStyle w:val="Heading4"/>
            </w:pPr>
          </w:p>
        </w:tc>
        <w:tc>
          <w:tcPr>
            <w:tcW w:w="7416" w:type="dxa"/>
            <w:vMerge/>
          </w:tcPr>
          <w:p w14:paraId="2AD40332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176E074E" w14:textId="77777777" w:rsidTr="0086652E">
        <w:trPr>
          <w:trHeight w:val="620"/>
        </w:trPr>
        <w:tc>
          <w:tcPr>
            <w:tcW w:w="450" w:type="dxa"/>
            <w:gridSpan w:val="2"/>
            <w:vAlign w:val="center"/>
          </w:tcPr>
          <w:p w14:paraId="564BB7C8" w14:textId="77777777" w:rsidR="00453A7B" w:rsidRPr="00B8453F" w:rsidRDefault="007D5DDF" w:rsidP="00BE5968">
            <w:r>
              <w:rPr>
                <w:noProof/>
              </w:rPr>
              <w:drawing>
                <wp:inline distT="0" distB="0" distL="0" distR="0" wp14:anchorId="18D89B77" wp14:editId="48D0E079">
                  <wp:extent cx="182880" cy="182880"/>
                  <wp:effectExtent l="0" t="0" r="7620" b="7620"/>
                  <wp:docPr id="31" name="Picture 31" descr="At sig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  <w:vAlign w:val="center"/>
          </w:tcPr>
          <w:p w14:paraId="31D6537E" w14:textId="19CD572A" w:rsidR="00453A7B" w:rsidRPr="00E001F8" w:rsidRDefault="00E001F8" w:rsidP="00BE5968">
            <w:pPr>
              <w:pStyle w:val="Contact1"/>
              <w:rPr>
                <w:rFonts w:asciiTheme="majorHAnsi" w:hAnsiTheme="majorHAnsi"/>
              </w:rPr>
            </w:pPr>
            <w:r w:rsidRPr="00E001F8">
              <w:rPr>
                <w:rFonts w:asciiTheme="majorHAnsi" w:hAnsiTheme="majorHAnsi" w:cs="Arial"/>
              </w:rPr>
              <w:t>tanubwn86@gmail.com</w:t>
            </w:r>
          </w:p>
        </w:tc>
        <w:tc>
          <w:tcPr>
            <w:tcW w:w="540" w:type="dxa"/>
            <w:vMerge w:val="restart"/>
          </w:tcPr>
          <w:p w14:paraId="064DC877" w14:textId="77777777" w:rsidR="00453A7B" w:rsidRDefault="00453A7B" w:rsidP="004A28EA">
            <w:r>
              <w:t xml:space="preserve"> </w:t>
            </w:r>
          </w:p>
        </w:tc>
        <w:tc>
          <w:tcPr>
            <w:tcW w:w="7416" w:type="dxa"/>
            <w:vMerge/>
          </w:tcPr>
          <w:p w14:paraId="71103FD7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62F32CC6" w14:textId="77777777" w:rsidTr="0086652E">
        <w:trPr>
          <w:trHeight w:val="540"/>
        </w:trPr>
        <w:tc>
          <w:tcPr>
            <w:tcW w:w="450" w:type="dxa"/>
            <w:gridSpan w:val="2"/>
            <w:vAlign w:val="center"/>
          </w:tcPr>
          <w:p w14:paraId="731AF9E6" w14:textId="77777777" w:rsidR="00453A7B" w:rsidRPr="00B8453F" w:rsidRDefault="00453A7B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10405D4C" wp14:editId="1047F033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196C80" id="Graphic 38" o:spid="_x0000_s1026" alt="&quot;&quot;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2"/>
            <w:vAlign w:val="center"/>
          </w:tcPr>
          <w:p w14:paraId="6CF1E017" w14:textId="44DC516C" w:rsidR="00453A7B" w:rsidRPr="00B8453F" w:rsidRDefault="002C68CA" w:rsidP="00BE5968">
            <w:pPr>
              <w:pStyle w:val="Contact1"/>
            </w:pPr>
            <w:r>
              <w:t>+91-9641275361</w:t>
            </w:r>
            <w:r w:rsidR="000410F6">
              <w:t xml:space="preserve">          +91-</w:t>
            </w:r>
            <w:r w:rsidR="000410F6" w:rsidRPr="000410F6">
              <w:t>7699931064</w:t>
            </w:r>
          </w:p>
        </w:tc>
        <w:tc>
          <w:tcPr>
            <w:tcW w:w="540" w:type="dxa"/>
            <w:vMerge/>
          </w:tcPr>
          <w:p w14:paraId="162ED628" w14:textId="77777777" w:rsidR="00453A7B" w:rsidRDefault="00453A7B" w:rsidP="004A28EA"/>
        </w:tc>
        <w:tc>
          <w:tcPr>
            <w:tcW w:w="7416" w:type="dxa"/>
            <w:vMerge/>
          </w:tcPr>
          <w:p w14:paraId="1DDA837E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5B46C099" w14:textId="77777777" w:rsidTr="0086652E">
        <w:trPr>
          <w:trHeight w:val="540"/>
        </w:trPr>
        <w:tc>
          <w:tcPr>
            <w:tcW w:w="450" w:type="dxa"/>
            <w:gridSpan w:val="2"/>
            <w:vAlign w:val="center"/>
          </w:tcPr>
          <w:p w14:paraId="26098405" w14:textId="13275EA8" w:rsidR="00453A7B" w:rsidRPr="00B8453F" w:rsidRDefault="0000352E" w:rsidP="00BE596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8671DE2" wp14:editId="6E0D756A">
                      <wp:extent cx="205740" cy="228600"/>
                      <wp:effectExtent l="0" t="0" r="3810" b="0"/>
                      <wp:docPr id="4" name="Graphic 5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28600"/>
                              </a:xfrm>
                              <a:custGeom>
                                <a:avLst/>
                                <a:gdLst>
                                  <a:gd name="connsiteX0" fmla="*/ 135505 w 262332"/>
                                  <a:gd name="connsiteY0" fmla="*/ 343507 h 343507"/>
                                  <a:gd name="connsiteX1" fmla="*/ 126918 w 262332"/>
                                  <a:gd name="connsiteY1" fmla="*/ 343507 h 343507"/>
                                  <a:gd name="connsiteX2" fmla="*/ 125234 w 262332"/>
                                  <a:gd name="connsiteY2" fmla="*/ 342820 h 343507"/>
                                  <a:gd name="connsiteX3" fmla="*/ 113281 w 262332"/>
                                  <a:gd name="connsiteY3" fmla="*/ 332515 h 343507"/>
                                  <a:gd name="connsiteX4" fmla="*/ 80992 w 262332"/>
                                  <a:gd name="connsiteY4" fmla="*/ 286932 h 343507"/>
                                  <a:gd name="connsiteX5" fmla="*/ 22596 w 262332"/>
                                  <a:gd name="connsiteY5" fmla="*/ 204492 h 343507"/>
                                  <a:gd name="connsiteX6" fmla="*/ 750 w 262332"/>
                                  <a:gd name="connsiteY6" fmla="*/ 144277 h 343507"/>
                                  <a:gd name="connsiteX7" fmla="*/ 77144 w 262332"/>
                                  <a:gd name="connsiteY7" fmla="*/ 12200 h 343507"/>
                                  <a:gd name="connsiteX8" fmla="*/ 215884 w 262332"/>
                                  <a:gd name="connsiteY8" fmla="*/ 31677 h 343507"/>
                                  <a:gd name="connsiteX9" fmla="*/ 261330 w 262332"/>
                                  <a:gd name="connsiteY9" fmla="*/ 115732 h 343507"/>
                                  <a:gd name="connsiteX10" fmla="*/ 237284 w 262332"/>
                                  <a:gd name="connsiteY10" fmla="*/ 208030 h 343507"/>
                                  <a:gd name="connsiteX11" fmla="*/ 149657 w 262332"/>
                                  <a:gd name="connsiteY11" fmla="*/ 331691 h 343507"/>
                                  <a:gd name="connsiteX12" fmla="*/ 136982 w 262332"/>
                                  <a:gd name="connsiteY12" fmla="*/ 342854 h 343507"/>
                                  <a:gd name="connsiteX13" fmla="*/ 131280 w 262332"/>
                                  <a:gd name="connsiteY13" fmla="*/ 324821 h 343507"/>
                                  <a:gd name="connsiteX14" fmla="*/ 131280 w 262332"/>
                                  <a:gd name="connsiteY14" fmla="*/ 324821 h 343507"/>
                                  <a:gd name="connsiteX15" fmla="*/ 134406 w 262332"/>
                                  <a:gd name="connsiteY15" fmla="*/ 320939 h 343507"/>
                                  <a:gd name="connsiteX16" fmla="*/ 222033 w 262332"/>
                                  <a:gd name="connsiteY16" fmla="*/ 197279 h 343507"/>
                                  <a:gd name="connsiteX17" fmla="*/ 242643 w 262332"/>
                                  <a:gd name="connsiteY17" fmla="*/ 118033 h 343507"/>
                                  <a:gd name="connsiteX18" fmla="*/ 204068 w 262332"/>
                                  <a:gd name="connsiteY18" fmla="*/ 46138 h 343507"/>
                                  <a:gd name="connsiteX19" fmla="*/ 84598 w 262332"/>
                                  <a:gd name="connsiteY19" fmla="*/ 29341 h 343507"/>
                                  <a:gd name="connsiteX20" fmla="*/ 19333 w 262332"/>
                                  <a:gd name="connsiteY20" fmla="*/ 142490 h 343507"/>
                                  <a:gd name="connsiteX21" fmla="*/ 37779 w 262332"/>
                                  <a:gd name="connsiteY21" fmla="*/ 193603 h 343507"/>
                                  <a:gd name="connsiteX22" fmla="*/ 96174 w 262332"/>
                                  <a:gd name="connsiteY22" fmla="*/ 276043 h 343507"/>
                                  <a:gd name="connsiteX23" fmla="*/ 128532 w 262332"/>
                                  <a:gd name="connsiteY23" fmla="*/ 321729 h 343507"/>
                                  <a:gd name="connsiteX24" fmla="*/ 131280 w 262332"/>
                                  <a:gd name="connsiteY24" fmla="*/ 324821 h 343507"/>
                                  <a:gd name="connsiteX25" fmla="*/ 130937 w 262332"/>
                                  <a:gd name="connsiteY25" fmla="*/ 181272 h 343507"/>
                                  <a:gd name="connsiteX26" fmla="*/ 130456 w 262332"/>
                                  <a:gd name="connsiteY26" fmla="*/ 181272 h 343507"/>
                                  <a:gd name="connsiteX27" fmla="*/ 81369 w 262332"/>
                                  <a:gd name="connsiteY27" fmla="*/ 131017 h 343507"/>
                                  <a:gd name="connsiteX28" fmla="*/ 131898 w 262332"/>
                                  <a:gd name="connsiteY28" fmla="*/ 81553 h 343507"/>
                                  <a:gd name="connsiteX29" fmla="*/ 181088 w 262332"/>
                                  <a:gd name="connsiteY29" fmla="*/ 131636 h 343507"/>
                                  <a:gd name="connsiteX30" fmla="*/ 130937 w 262332"/>
                                  <a:gd name="connsiteY30" fmla="*/ 181272 h 343507"/>
                                  <a:gd name="connsiteX31" fmla="*/ 131280 w 262332"/>
                                  <a:gd name="connsiteY31" fmla="*/ 100205 h 343507"/>
                                  <a:gd name="connsiteX32" fmla="*/ 109262 w 262332"/>
                                  <a:gd name="connsiteY32" fmla="*/ 109239 h 343507"/>
                                  <a:gd name="connsiteX33" fmla="*/ 99918 w 262332"/>
                                  <a:gd name="connsiteY33" fmla="*/ 131120 h 343507"/>
                                  <a:gd name="connsiteX34" fmla="*/ 130524 w 262332"/>
                                  <a:gd name="connsiteY34" fmla="*/ 162551 h 343507"/>
                                  <a:gd name="connsiteX35" fmla="*/ 162331 w 262332"/>
                                  <a:gd name="connsiteY35" fmla="*/ 131571 h 343507"/>
                                  <a:gd name="connsiteX36" fmla="*/ 162333 w 262332"/>
                                  <a:gd name="connsiteY36" fmla="*/ 131430 h 343507"/>
                                  <a:gd name="connsiteX37" fmla="*/ 162333 w 262332"/>
                                  <a:gd name="connsiteY37" fmla="*/ 131430 h 343507"/>
                                  <a:gd name="connsiteX38" fmla="*/ 131624 w 262332"/>
                                  <a:gd name="connsiteY38" fmla="*/ 100171 h 343507"/>
                                  <a:gd name="connsiteX39" fmla="*/ 131280 w 262332"/>
                                  <a:gd name="connsiteY39" fmla="*/ 100171 h 34350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</a:cxnLst>
                                <a:rect l="l" t="t" r="r" b="b"/>
                                <a:pathLst>
                                  <a:path w="262332" h="343507">
                                    <a:moveTo>
                                      <a:pt x="135505" y="343507"/>
                                    </a:moveTo>
                                    <a:lnTo>
                                      <a:pt x="126918" y="343507"/>
                                    </a:lnTo>
                                    <a:lnTo>
                                      <a:pt x="125234" y="342820"/>
                                    </a:lnTo>
                                    <a:cubicBezTo>
                                      <a:pt x="120318" y="340644"/>
                                      <a:pt x="116158" y="337057"/>
                                      <a:pt x="113281" y="332515"/>
                                    </a:cubicBezTo>
                                    <a:lnTo>
                                      <a:pt x="80992" y="286932"/>
                                    </a:lnTo>
                                    <a:cubicBezTo>
                                      <a:pt x="61481" y="259452"/>
                                      <a:pt x="42015" y="231972"/>
                                      <a:pt x="22596" y="204492"/>
                                    </a:cubicBezTo>
                                    <a:cubicBezTo>
                                      <a:pt x="10171" y="186678"/>
                                      <a:pt x="2637" y="165914"/>
                                      <a:pt x="750" y="144277"/>
                                    </a:cubicBezTo>
                                    <a:cubicBezTo>
                                      <a:pt x="-5290" y="88307"/>
                                      <a:pt x="25617" y="34872"/>
                                      <a:pt x="77144" y="12200"/>
                                    </a:cubicBezTo>
                                    <a:cubicBezTo>
                                      <a:pt x="126368" y="-9131"/>
                                      <a:pt x="174355" y="-2398"/>
                                      <a:pt x="215884" y="31677"/>
                                    </a:cubicBezTo>
                                    <a:cubicBezTo>
                                      <a:pt x="241623" y="52524"/>
                                      <a:pt x="257980" y="82779"/>
                                      <a:pt x="261330" y="115732"/>
                                    </a:cubicBezTo>
                                    <a:cubicBezTo>
                                      <a:pt x="265437" y="148442"/>
                                      <a:pt x="256830" y="181482"/>
                                      <a:pt x="237284" y="208030"/>
                                    </a:cubicBezTo>
                                    <a:cubicBezTo>
                                      <a:pt x="208064" y="249250"/>
                                      <a:pt x="178855" y="290471"/>
                                      <a:pt x="149657" y="331691"/>
                                    </a:cubicBezTo>
                                    <a:cubicBezTo>
                                      <a:pt x="146709" y="336650"/>
                                      <a:pt x="142274" y="340556"/>
                                      <a:pt x="136982" y="342854"/>
                                    </a:cubicBezTo>
                                    <a:close/>
                                    <a:moveTo>
                                      <a:pt x="131280" y="324821"/>
                                    </a:moveTo>
                                    <a:lnTo>
                                      <a:pt x="131280" y="324821"/>
                                    </a:lnTo>
                                    <a:cubicBezTo>
                                      <a:pt x="132456" y="323640"/>
                                      <a:pt x="133503" y="322339"/>
                                      <a:pt x="134406" y="320939"/>
                                    </a:cubicBezTo>
                                    <a:cubicBezTo>
                                      <a:pt x="163603" y="279719"/>
                                      <a:pt x="192812" y="238499"/>
                                      <a:pt x="222033" y="197279"/>
                                    </a:cubicBezTo>
                                    <a:cubicBezTo>
                                      <a:pt x="238801" y="174479"/>
                                      <a:pt x="246178" y="146113"/>
                                      <a:pt x="242643" y="118033"/>
                                    </a:cubicBezTo>
                                    <a:cubicBezTo>
                                      <a:pt x="239866" y="89889"/>
                                      <a:pt x="225982" y="64014"/>
                                      <a:pt x="204068" y="46138"/>
                                    </a:cubicBezTo>
                                    <a:cubicBezTo>
                                      <a:pt x="167760" y="16357"/>
                                      <a:pt x="127570" y="10723"/>
                                      <a:pt x="84598" y="29341"/>
                                    </a:cubicBezTo>
                                    <a:cubicBezTo>
                                      <a:pt x="40502" y="48796"/>
                                      <a:pt x="14094" y="94579"/>
                                      <a:pt x="19333" y="142490"/>
                                    </a:cubicBezTo>
                                    <a:cubicBezTo>
                                      <a:pt x="20921" y="160845"/>
                                      <a:pt x="27280" y="178465"/>
                                      <a:pt x="37779" y="193603"/>
                                    </a:cubicBezTo>
                                    <a:cubicBezTo>
                                      <a:pt x="57107" y="221083"/>
                                      <a:pt x="76572" y="248563"/>
                                      <a:pt x="96174" y="276043"/>
                                    </a:cubicBezTo>
                                    <a:cubicBezTo>
                                      <a:pt x="106983" y="291249"/>
                                      <a:pt x="117769" y="306478"/>
                                      <a:pt x="128532" y="321729"/>
                                    </a:cubicBezTo>
                                    <a:cubicBezTo>
                                      <a:pt x="129320" y="322866"/>
                                      <a:pt x="130243" y="323905"/>
                                      <a:pt x="131280" y="324821"/>
                                    </a:cubicBezTo>
                                    <a:close/>
                                    <a:moveTo>
                                      <a:pt x="130937" y="181272"/>
                                    </a:moveTo>
                                    <a:lnTo>
                                      <a:pt x="130456" y="181272"/>
                                    </a:lnTo>
                                    <a:cubicBezTo>
                                      <a:pt x="103197" y="180547"/>
                                      <a:pt x="81452" y="158285"/>
                                      <a:pt x="81369" y="131017"/>
                                    </a:cubicBezTo>
                                    <a:cubicBezTo>
                                      <a:pt x="81709" y="103425"/>
                                      <a:pt x="104305" y="81305"/>
                                      <a:pt x="131898" y="81553"/>
                                    </a:cubicBezTo>
                                    <a:cubicBezTo>
                                      <a:pt x="159146" y="82185"/>
                                      <a:pt x="180946" y="104381"/>
                                      <a:pt x="181088" y="131636"/>
                                    </a:cubicBezTo>
                                    <a:cubicBezTo>
                                      <a:pt x="180842" y="159148"/>
                                      <a:pt x="158450" y="181310"/>
                                      <a:pt x="130937" y="181272"/>
                                    </a:cubicBezTo>
                                    <a:close/>
                                    <a:moveTo>
                                      <a:pt x="131280" y="100205"/>
                                    </a:moveTo>
                                    <a:cubicBezTo>
                                      <a:pt x="123036" y="100192"/>
                                      <a:pt x="115121" y="103439"/>
                                      <a:pt x="109262" y="109239"/>
                                    </a:cubicBezTo>
                                    <a:cubicBezTo>
                                      <a:pt x="103353" y="114995"/>
                                      <a:pt x="99989" y="122872"/>
                                      <a:pt x="99918" y="131120"/>
                                    </a:cubicBezTo>
                                    <a:cubicBezTo>
                                      <a:pt x="99931" y="148155"/>
                                      <a:pt x="113496" y="162086"/>
                                      <a:pt x="130524" y="162551"/>
                                    </a:cubicBezTo>
                                    <a:cubicBezTo>
                                      <a:pt x="147862" y="162779"/>
                                      <a:pt x="162103" y="148909"/>
                                      <a:pt x="162331" y="131571"/>
                                    </a:cubicBezTo>
                                    <a:cubicBezTo>
                                      <a:pt x="162332" y="131524"/>
                                      <a:pt x="162332" y="131477"/>
                                      <a:pt x="162333" y="131430"/>
                                    </a:cubicBezTo>
                                    <a:lnTo>
                                      <a:pt x="162333" y="131430"/>
                                    </a:lnTo>
                                    <a:cubicBezTo>
                                      <a:pt x="162244" y="114416"/>
                                      <a:pt x="148633" y="100561"/>
                                      <a:pt x="131624" y="100171"/>
                                    </a:cubicBezTo>
                                    <a:lnTo>
                                      <a:pt x="131280" y="10017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42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D38E46" id="Graphic 57" o:spid="_x0000_s1026" alt="&quot;&quot;" style="width:16.2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62332,343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" path="m135505,343507r-8587,l125234,342820v-4916,-2176,-9076,-5763,-11953,-10305l80992,286932c61481,259452,42015,231972,22596,204492,10171,186678,2637,165914,750,144277,-5290,88307,25617,34872,77144,12200,126368,-9131,174355,-2398,215884,31677v25739,20847,42096,51102,45446,84055c265437,148442,256830,181482,237284,208030v-29220,41220,-58429,82441,-87627,123661c146709,336650,142274,340556,136982,342854r-1477,653xm131280,324821r,c132456,323640,133503,322339,134406,320939v29197,-41220,58406,-82440,87627,-123660c238801,174479,246178,146113,242643,118033,239866,89889,225982,64014,204068,46138,167760,16357,127570,10723,84598,29341,40502,48796,14094,94579,19333,142490v1588,18355,7947,35975,18446,51113c57107,221083,76572,248563,96174,276043v10809,15206,21595,30435,32358,45686c129320,322866,130243,323905,131280,324821xm130937,181272r-481,c103197,180547,81452,158285,81369,131017v340,-27592,22936,-49712,50529,-49464c159146,82185,180946,104381,181088,131636v-246,27512,-22638,49674,-50151,49636xm131280,100205v-8244,-13,-16159,3234,-22018,9034c103353,114995,99989,122872,99918,131120v13,17035,13578,30966,30606,31431c147862,162779,162103,148909,162331,131571v1,-47,1,-94,2,-141l162333,131430v-89,-17014,-13700,-30869,-30709,-31259l131280,100171r,34xe" fillcolor="white [3212]" stroked="f" strokeweight=".27pt">
                      <v:stroke joinstyle="miter"/>
                      <v:path arrowok="t" o:connecttype="custom" o:connectlocs="106273,228600;99538,228600;98218,228143;88843,221285;63520,190950;17721,136087;588,96015;60502,8119;169312,21081;204954,77018;186096,138442;117372,220737;107431,228165;102959,216165;102959,216165;105411,213581;174135,131287;190298,78550;160045,30704;66348,19526;15162,94825;29629,128841;75427,183703;100804,214107;102959,216165;102690,120634;102313,120634;63816,87190;103444,54273;142022,87602;102690,120634;102959,66685;85691,72697;78363,87259;102366,108176;127312,87559;127313,87465;127313,87465;103229,66663;102959,66663" o:connectangles="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70" w:type="dxa"/>
            <w:gridSpan w:val="2"/>
            <w:vAlign w:val="center"/>
          </w:tcPr>
          <w:p w14:paraId="1B3FCA7D" w14:textId="77777777" w:rsidR="00BF516F" w:rsidRDefault="00BF516F" w:rsidP="0043454C">
            <w:pPr>
              <w:rPr>
                <w:rStyle w:val="fontstyle01"/>
                <w:rFonts w:asciiTheme="majorHAnsi" w:hAnsiTheme="majorHAnsi"/>
                <w:color w:val="FFFFFF" w:themeColor="background1"/>
                <w:sz w:val="22"/>
                <w:szCs w:val="22"/>
              </w:rPr>
            </w:pPr>
          </w:p>
          <w:p w14:paraId="6DCB70C7" w14:textId="77777777" w:rsidR="000410F6" w:rsidRDefault="000410F6" w:rsidP="0043454C">
            <w:pPr>
              <w:rPr>
                <w:rStyle w:val="fontstyle01"/>
                <w:rFonts w:asciiTheme="majorHAnsi" w:hAnsiTheme="majorHAnsi"/>
                <w:color w:val="FFFFFF" w:themeColor="background1"/>
                <w:sz w:val="22"/>
                <w:szCs w:val="22"/>
              </w:rPr>
            </w:pPr>
          </w:p>
          <w:p w14:paraId="561A705C" w14:textId="55EEB67A" w:rsidR="00453A7B" w:rsidRPr="00B8453F" w:rsidRDefault="0043454C" w:rsidP="000410F6">
            <w:r w:rsidRPr="0043454C">
              <w:rPr>
                <w:rStyle w:val="fontstyle01"/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Rasulpur Paschim; Nimo1; </w:t>
            </w:r>
            <w:r w:rsidR="00511B85" w:rsidRPr="0043454C">
              <w:rPr>
                <w:rStyle w:val="fontstyle01"/>
                <w:rFonts w:asciiTheme="majorHAnsi" w:hAnsiTheme="majorHAnsi"/>
                <w:color w:val="FFFFFF" w:themeColor="background1"/>
                <w:sz w:val="22"/>
                <w:szCs w:val="22"/>
              </w:rPr>
              <w:t>Memari;</w:t>
            </w:r>
            <w:r w:rsidRPr="0043454C">
              <w:rPr>
                <w:rStyle w:val="fontstyle01"/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Dist</w:t>
            </w:r>
            <w:r w:rsidR="00FA20E5">
              <w:rPr>
                <w:rStyle w:val="fontstyle01"/>
                <w:rFonts w:asciiTheme="majorHAnsi" w:hAnsiTheme="majorHAnsi"/>
                <w:color w:val="FFFFFF" w:themeColor="background1"/>
                <w:sz w:val="22"/>
                <w:szCs w:val="22"/>
              </w:rPr>
              <w:t>rict</w:t>
            </w:r>
            <w:r w:rsidRPr="0043454C">
              <w:rPr>
                <w:rStyle w:val="fontstyle01"/>
                <w:rFonts w:asciiTheme="majorHAnsi" w:hAnsiTheme="majorHAnsi"/>
                <w:color w:val="FFFFFF" w:themeColor="background1"/>
                <w:sz w:val="22"/>
                <w:szCs w:val="22"/>
              </w:rPr>
              <w:t>-</w:t>
            </w:r>
            <w:r w:rsidR="00FA20E5" w:rsidRPr="0043454C">
              <w:rPr>
                <w:rStyle w:val="fontstyle01"/>
                <w:rFonts w:asciiTheme="majorHAnsi" w:hAnsiTheme="majorHAnsi"/>
                <w:color w:val="FFFFFF" w:themeColor="background1"/>
                <w:sz w:val="22"/>
                <w:szCs w:val="22"/>
              </w:rPr>
              <w:t>Burdwan,</w:t>
            </w:r>
            <w:r w:rsidRPr="0043454C">
              <w:rPr>
                <w:rFonts w:asciiTheme="majorHAnsi" w:hAnsiTheme="majorHAnsi" w:cs="Arial"/>
                <w:color w:val="FFFFFF" w:themeColor="background1"/>
                <w:sz w:val="22"/>
                <w:szCs w:val="22"/>
              </w:rPr>
              <w:br/>
            </w:r>
            <w:r w:rsidRPr="0043454C">
              <w:rPr>
                <w:rStyle w:val="fontstyle01"/>
                <w:rFonts w:asciiTheme="majorHAnsi" w:hAnsiTheme="majorHAnsi"/>
                <w:color w:val="FFFFFF" w:themeColor="background1"/>
                <w:sz w:val="22"/>
                <w:szCs w:val="22"/>
              </w:rPr>
              <w:t>Pin- 713151</w:t>
            </w:r>
            <w:r w:rsidR="00FA20E5">
              <w:rPr>
                <w:rStyle w:val="fontstyle01"/>
                <w:rFonts w:asciiTheme="majorHAnsi" w:hAnsiTheme="majorHAnsi"/>
                <w:color w:val="FFFFFF" w:themeColor="background1"/>
                <w:sz w:val="22"/>
                <w:szCs w:val="22"/>
              </w:rPr>
              <w:t>. West Bengal.</w:t>
            </w:r>
          </w:p>
        </w:tc>
        <w:tc>
          <w:tcPr>
            <w:tcW w:w="540" w:type="dxa"/>
            <w:vMerge/>
          </w:tcPr>
          <w:p w14:paraId="4F554A45" w14:textId="77777777" w:rsidR="00453A7B" w:rsidRDefault="00453A7B" w:rsidP="004A28EA"/>
        </w:tc>
        <w:tc>
          <w:tcPr>
            <w:tcW w:w="7416" w:type="dxa"/>
            <w:vMerge/>
          </w:tcPr>
          <w:p w14:paraId="160F1289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5DCE5FDF" w14:textId="77777777" w:rsidTr="0086652E">
        <w:trPr>
          <w:trHeight w:val="1350"/>
        </w:trPr>
        <w:tc>
          <w:tcPr>
            <w:tcW w:w="3420" w:type="dxa"/>
            <w:gridSpan w:val="4"/>
            <w:vAlign w:val="center"/>
          </w:tcPr>
          <w:p w14:paraId="44579B94" w14:textId="3FC9799A" w:rsidR="00453A7B" w:rsidRDefault="00453A7B" w:rsidP="00BE5968">
            <w:pPr>
              <w:pStyle w:val="Contact2"/>
            </w:pPr>
          </w:p>
          <w:p w14:paraId="6FF8491D" w14:textId="085A1B73" w:rsidR="00453A7B" w:rsidRDefault="00453A7B" w:rsidP="00BE5968">
            <w:pPr>
              <w:pStyle w:val="Contact2"/>
            </w:pPr>
          </w:p>
        </w:tc>
        <w:tc>
          <w:tcPr>
            <w:tcW w:w="540" w:type="dxa"/>
            <w:vMerge/>
          </w:tcPr>
          <w:p w14:paraId="2319E143" w14:textId="77777777" w:rsidR="00453A7B" w:rsidRDefault="00453A7B" w:rsidP="004A28EA"/>
        </w:tc>
        <w:tc>
          <w:tcPr>
            <w:tcW w:w="7416" w:type="dxa"/>
            <w:vMerge/>
          </w:tcPr>
          <w:p w14:paraId="32E38768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16500CC7" w14:textId="77777777" w:rsidTr="0086652E">
        <w:trPr>
          <w:trHeight w:val="864"/>
        </w:trPr>
        <w:tc>
          <w:tcPr>
            <w:tcW w:w="3420" w:type="dxa"/>
            <w:gridSpan w:val="4"/>
          </w:tcPr>
          <w:p w14:paraId="5140C59A" w14:textId="61817E2D" w:rsidR="00453A7B" w:rsidRDefault="00453A7B">
            <w:pPr>
              <w:rPr>
                <w:noProof/>
              </w:rPr>
            </w:pPr>
          </w:p>
        </w:tc>
        <w:tc>
          <w:tcPr>
            <w:tcW w:w="540" w:type="dxa"/>
            <w:vMerge/>
          </w:tcPr>
          <w:p w14:paraId="3CE98BBF" w14:textId="77777777" w:rsidR="00453A7B" w:rsidRDefault="00453A7B" w:rsidP="004A28EA"/>
        </w:tc>
        <w:tc>
          <w:tcPr>
            <w:tcW w:w="7416" w:type="dxa"/>
            <w:vMerge/>
          </w:tcPr>
          <w:p w14:paraId="66A30051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218563DC" w14:textId="77777777" w:rsidTr="0086652E">
        <w:trPr>
          <w:trHeight w:val="585"/>
        </w:trPr>
        <w:tc>
          <w:tcPr>
            <w:tcW w:w="450" w:type="dxa"/>
            <w:gridSpan w:val="2"/>
          </w:tcPr>
          <w:p w14:paraId="1806F09B" w14:textId="77777777" w:rsidR="00453A7B" w:rsidRPr="00453A7B" w:rsidRDefault="00453A7B" w:rsidP="00453A7B">
            <w:pPr>
              <w:pStyle w:val="Heading4"/>
            </w:pPr>
          </w:p>
        </w:tc>
        <w:sdt>
          <w:sdtPr>
            <w:id w:val="-1745956179"/>
            <w:placeholder>
              <w:docPart w:val="FF7C263EC5C54CD9A5D98A5D05CA4DE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tcBorders>
                  <w:bottom w:val="single" w:sz="4" w:space="0" w:color="FFFFFF" w:themeColor="background1"/>
                </w:tcBorders>
              </w:tcPr>
              <w:p w14:paraId="5D493AA1" w14:textId="77777777" w:rsidR="00453A7B" w:rsidRPr="00453A7B" w:rsidRDefault="00453A7B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14:paraId="5D5B27E6" w14:textId="77777777" w:rsidR="00453A7B" w:rsidRPr="00453A7B" w:rsidRDefault="00453A7B" w:rsidP="00453A7B">
            <w:pPr>
              <w:pStyle w:val="Heading4"/>
            </w:pPr>
          </w:p>
        </w:tc>
        <w:tc>
          <w:tcPr>
            <w:tcW w:w="540" w:type="dxa"/>
            <w:vMerge/>
          </w:tcPr>
          <w:p w14:paraId="0D169499" w14:textId="77777777" w:rsidR="00453A7B" w:rsidRDefault="00453A7B" w:rsidP="005B2877">
            <w:pPr>
              <w:pStyle w:val="Heading4"/>
            </w:pPr>
          </w:p>
        </w:tc>
        <w:tc>
          <w:tcPr>
            <w:tcW w:w="7416" w:type="dxa"/>
            <w:vMerge/>
          </w:tcPr>
          <w:p w14:paraId="364F7698" w14:textId="77777777" w:rsidR="00453A7B" w:rsidRDefault="00453A7B" w:rsidP="002E7306">
            <w:pPr>
              <w:pStyle w:val="Title"/>
            </w:pPr>
          </w:p>
        </w:tc>
      </w:tr>
      <w:tr w:rsidR="00453A7B" w:rsidRPr="00124ED6" w14:paraId="1FBEB013" w14:textId="77777777" w:rsidTr="0086652E">
        <w:trPr>
          <w:trHeight w:val="170"/>
        </w:trPr>
        <w:tc>
          <w:tcPr>
            <w:tcW w:w="3420" w:type="dxa"/>
            <w:gridSpan w:val="4"/>
          </w:tcPr>
          <w:p w14:paraId="1554C312" w14:textId="174E8FE7" w:rsidR="00453A7B" w:rsidRPr="00453A7B" w:rsidRDefault="00453A7B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/>
          </w:tcPr>
          <w:p w14:paraId="6FCC3C56" w14:textId="77777777" w:rsidR="00453A7B" w:rsidRPr="00124ED6" w:rsidRDefault="00453A7B" w:rsidP="00453A7B">
            <w:pPr>
              <w:rPr>
                <w:lang w:val="it-IT"/>
              </w:rPr>
            </w:pPr>
          </w:p>
        </w:tc>
        <w:tc>
          <w:tcPr>
            <w:tcW w:w="7416" w:type="dxa"/>
            <w:vMerge/>
          </w:tcPr>
          <w:p w14:paraId="0933B54B" w14:textId="77777777" w:rsidR="00453A7B" w:rsidRPr="00124ED6" w:rsidRDefault="00453A7B" w:rsidP="00453A7B">
            <w:pPr>
              <w:pStyle w:val="Title"/>
              <w:rPr>
                <w:lang w:val="it-IT"/>
              </w:rPr>
            </w:pPr>
          </w:p>
        </w:tc>
      </w:tr>
      <w:tr w:rsidR="00453A7B" w:rsidRPr="00C62E97" w14:paraId="5E34D3A4" w14:textId="77777777" w:rsidTr="0086652E">
        <w:trPr>
          <w:trHeight w:val="1107"/>
        </w:trPr>
        <w:tc>
          <w:tcPr>
            <w:tcW w:w="450" w:type="dxa"/>
            <w:gridSpan w:val="2"/>
          </w:tcPr>
          <w:p w14:paraId="71759AB9" w14:textId="77777777" w:rsidR="00453A7B" w:rsidRPr="00124ED6" w:rsidRDefault="00453A7B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6B4CC241" wp14:editId="7AC52B99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</w:tcPr>
          <w:p w14:paraId="47BD9288" w14:textId="1963F450" w:rsidR="00453A7B" w:rsidRPr="008A789C" w:rsidRDefault="008A789C" w:rsidP="00453A7B">
            <w:pPr>
              <w:pStyle w:val="Heading5"/>
              <w:rPr>
                <w:noProof/>
                <w:lang w:val="it-IT"/>
              </w:rPr>
            </w:pPr>
            <w:r w:rsidRPr="008A789C">
              <w:rPr>
                <w:rStyle w:val="fontstyle01"/>
                <w:rFonts w:asciiTheme="majorHAnsi" w:hAnsiTheme="majorHAnsi"/>
                <w:color w:val="FFFFFF" w:themeColor="background1"/>
              </w:rPr>
              <w:t>Netaji Open University</w:t>
            </w:r>
          </w:p>
          <w:p w14:paraId="4EAB57D4" w14:textId="0F1D7010" w:rsidR="00453A7B" w:rsidRDefault="008A789C" w:rsidP="00453A7B">
            <w:pPr>
              <w:pStyle w:val="Contact1"/>
              <w:rPr>
                <w:rStyle w:val="fontstyle01"/>
                <w:rFonts w:asciiTheme="majorHAnsi" w:hAnsiTheme="majorHAnsi"/>
                <w:color w:val="FFFFFF" w:themeColor="background1"/>
              </w:rPr>
            </w:pPr>
            <w:r w:rsidRPr="008A789C">
              <w:rPr>
                <w:rStyle w:val="fontstyle01"/>
                <w:rFonts w:asciiTheme="majorHAnsi" w:hAnsiTheme="majorHAnsi"/>
                <w:color w:val="FFFFFF" w:themeColor="background1"/>
              </w:rPr>
              <w:t>Post Graduate Diploma</w:t>
            </w:r>
          </w:p>
          <w:p w14:paraId="7760C9BC" w14:textId="31C56FD9" w:rsidR="0044609C" w:rsidRPr="0044609C" w:rsidRDefault="0044609C" w:rsidP="0044609C">
            <w:pPr>
              <w:rPr>
                <w:rFonts w:asciiTheme="majorHAnsi" w:eastAsiaTheme="majorEastAsia" w:hAnsiTheme="majorHAnsi" w:cstheme="majorBidi"/>
                <w:i/>
                <w:color w:val="FFFFFF" w:themeColor="background1"/>
                <w:sz w:val="22"/>
                <w:szCs w:val="22"/>
              </w:rPr>
            </w:pPr>
            <w:r w:rsidRPr="0044609C">
              <w:rPr>
                <w:rFonts w:asciiTheme="majorHAnsi" w:eastAsiaTheme="majorEastAsia" w:hAnsiTheme="majorHAnsi" w:cstheme="majorBidi"/>
                <w:i/>
                <w:color w:val="FFFFFF" w:themeColor="background1"/>
                <w:sz w:val="22"/>
                <w:szCs w:val="22"/>
              </w:rPr>
              <w:t>(Journalism &amp; Mass Comm)</w:t>
            </w:r>
          </w:p>
          <w:p w14:paraId="1E55337D" w14:textId="5800A3BD" w:rsidR="00453A7B" w:rsidRPr="00791376" w:rsidRDefault="00F51CD4" w:rsidP="00453A7B">
            <w:pPr>
              <w:pStyle w:val="Heading6"/>
            </w:pPr>
            <w:r>
              <w:t xml:space="preserve">   </w:t>
            </w:r>
            <w:r w:rsidR="008A789C">
              <w:t>2012</w:t>
            </w:r>
          </w:p>
        </w:tc>
        <w:tc>
          <w:tcPr>
            <w:tcW w:w="540" w:type="dxa"/>
            <w:vMerge/>
          </w:tcPr>
          <w:p w14:paraId="45A50339" w14:textId="77777777" w:rsidR="00453A7B" w:rsidRPr="00C62E97" w:rsidRDefault="00453A7B" w:rsidP="00453A7B"/>
        </w:tc>
        <w:tc>
          <w:tcPr>
            <w:tcW w:w="7416" w:type="dxa"/>
            <w:vMerge/>
          </w:tcPr>
          <w:p w14:paraId="6679801D" w14:textId="77777777" w:rsidR="00453A7B" w:rsidRPr="00C62E97" w:rsidRDefault="00453A7B" w:rsidP="00453A7B">
            <w:pPr>
              <w:pStyle w:val="Title"/>
            </w:pPr>
          </w:p>
        </w:tc>
      </w:tr>
      <w:tr w:rsidR="00453A7B" w:rsidRPr="00124ED6" w14:paraId="167E5937" w14:textId="77777777" w:rsidTr="0086652E">
        <w:trPr>
          <w:trHeight w:val="1445"/>
        </w:trPr>
        <w:tc>
          <w:tcPr>
            <w:tcW w:w="450" w:type="dxa"/>
            <w:gridSpan w:val="2"/>
          </w:tcPr>
          <w:p w14:paraId="2BA82521" w14:textId="77777777" w:rsidR="00453A7B" w:rsidRPr="00124ED6" w:rsidRDefault="00453A7B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792693AD" wp14:editId="57FC40DE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</w:tcPr>
          <w:p w14:paraId="6CA521B3" w14:textId="35E4FF08" w:rsidR="00453A7B" w:rsidRPr="00624BD4" w:rsidRDefault="00624BD4" w:rsidP="00887E05">
            <w:pPr>
              <w:pStyle w:val="Heading5"/>
            </w:pPr>
            <w:r w:rsidRPr="00624BD4">
              <w:rPr>
                <w:rStyle w:val="fontstyle01"/>
                <w:color w:val="FFFFFF" w:themeColor="background1"/>
              </w:rPr>
              <w:t>Burdwan University</w:t>
            </w:r>
          </w:p>
          <w:p w14:paraId="160AD182" w14:textId="2252A998" w:rsidR="00453A7B" w:rsidRPr="00887E05" w:rsidRDefault="00624BD4" w:rsidP="00887E05">
            <w:pPr>
              <w:pStyle w:val="Contact1"/>
              <w:rPr>
                <w:rStyle w:val="Contact1Char"/>
              </w:rPr>
            </w:pPr>
            <w:r>
              <w:t>Bachelor Of Arts</w:t>
            </w:r>
          </w:p>
          <w:p w14:paraId="381416E8" w14:textId="639F6A87" w:rsidR="00453A7B" w:rsidRPr="00887E05" w:rsidRDefault="00F51CD4" w:rsidP="00887E05">
            <w:pPr>
              <w:pStyle w:val="Heading6"/>
            </w:pPr>
            <w:r>
              <w:t xml:space="preserve">   </w:t>
            </w:r>
            <w:r w:rsidR="00624BD4">
              <w:t>2007</w:t>
            </w:r>
          </w:p>
        </w:tc>
        <w:tc>
          <w:tcPr>
            <w:tcW w:w="540" w:type="dxa"/>
            <w:vMerge/>
          </w:tcPr>
          <w:p w14:paraId="75BFA256" w14:textId="77777777" w:rsidR="00453A7B" w:rsidRPr="00124ED6" w:rsidRDefault="00453A7B" w:rsidP="00453A7B">
            <w:pPr>
              <w:rPr>
                <w:lang w:val="it-IT"/>
              </w:rPr>
            </w:pPr>
          </w:p>
        </w:tc>
        <w:tc>
          <w:tcPr>
            <w:tcW w:w="7416" w:type="dxa"/>
            <w:vMerge/>
          </w:tcPr>
          <w:p w14:paraId="53C3B833" w14:textId="77777777" w:rsidR="00453A7B" w:rsidRPr="00124ED6" w:rsidRDefault="00453A7B" w:rsidP="00453A7B">
            <w:pPr>
              <w:pStyle w:val="Title"/>
              <w:rPr>
                <w:lang w:val="it-IT"/>
              </w:rPr>
            </w:pPr>
          </w:p>
        </w:tc>
      </w:tr>
    </w:tbl>
    <w:p w14:paraId="52E6C7BB" w14:textId="51B98ADA" w:rsidR="00E9584F" w:rsidRDefault="00E9584F"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1" locked="0" layoutInCell="1" allowOverlap="1" wp14:anchorId="03516995" wp14:editId="62425603">
                <wp:simplePos x="0" y="0"/>
                <wp:positionH relativeFrom="page">
                  <wp:posOffset>0</wp:posOffset>
                </wp:positionH>
                <wp:positionV relativeFrom="paragraph">
                  <wp:posOffset>-9274810</wp:posOffset>
                </wp:positionV>
                <wp:extent cx="2669540" cy="9549765"/>
                <wp:effectExtent l="0" t="18135600" r="0" b="19082385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540" cy="9549765"/>
                          <a:chOff x="-1" y="7620"/>
                          <a:chExt cx="2668271" cy="9105268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-1" y="2105025"/>
                            <a:ext cx="2668271" cy="3921236"/>
                            <a:chOff x="-1" y="0"/>
                            <a:chExt cx="2668815" cy="3921328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-1" y="994530"/>
                              <a:ext cx="2665730" cy="2926798"/>
                              <a:chOff x="-1" y="-117839"/>
                              <a:chExt cx="2665730" cy="2926812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-1" y="-117839"/>
                                <a:ext cx="2665730" cy="1898409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201168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-1" y="1772556"/>
                                <a:ext cx="2665730" cy="1036417"/>
                              </a:xfrm>
                              <a:prstGeom prst="triangle">
                                <a:avLst>
                                  <a:gd name="adj" fmla="val 49714"/>
                                </a:avLst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201168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20116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20116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5200650"/>
                            <a:ext cx="2668270" cy="3912238"/>
                            <a:chOff x="0" y="0"/>
                            <a:chExt cx="2668814" cy="3912327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1001486"/>
                              <a:ext cx="2665730" cy="2910841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201168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 22"/>
                            <wps:cNvSpPr/>
                            <wps:spPr>
                              <a:xfrm rot="10800000">
                                <a:off x="0" y="1794132"/>
                                <a:ext cx="2665730" cy="1005839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201168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ight Triangle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20116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20116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0" y="7620"/>
                            <a:ext cx="2665095" cy="2910393"/>
                            <a:chOff x="0" y="-103264"/>
                            <a:chExt cx="2665730" cy="2910476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0" y="-10326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20116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riangle 34"/>
                          <wps:cNvSpPr/>
                          <wps:spPr>
                            <a:xfrm rot="10800000">
                              <a:off x="0" y="1801372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20116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FD09BC" id="Group 2" o:spid="_x0000_s1026" alt="&quot;&quot;" style="position:absolute;margin-left:0;margin-top:-730.3pt;width:210.2pt;height:751.95pt;z-index:-251578368;mso-position-horizontal-relative:page;mso-width-relative:margin;mso-height-relative:margin" coordorigin=",76" coordsize="26682,9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">
                <v:group id="Group 12" o:spid="_x0000_s1027" style="position:absolute;top:21050;width:26682;height:39212" coordorigin="" coordsize="26688,39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6" o:spid="_x0000_s1028" style="position:absolute;top:9945;width:26657;height:29268" coordorigin=",-1178" coordsize="26657,2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29" style="position:absolute;top:-1178;width:26657;height:18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" filled="f" stroked="f" strokeweight="1pt">
                      <v:textbox inset=",,,22in"/>
                    </v:re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top:17725;width:26657;height:1036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" adj="10738" filled="f" stroked="f" strokeweight="1pt">
                      <v:textbox inset=",,,22in"/>
                    </v:shape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" filled="f" stroked="f" strokeweight="1pt">
                    <v:textbox inset=",,,22in"/>
                  </v:shape>
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" filled="f" stroked="f" strokeweight="1pt">
                    <v:textbox inset=",,,22in"/>
                  </v:shape>
                </v:group>
                <v:group id="Group 19" o:spid="_x0000_s1033" style="position:absolute;top:52006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" filled="f" stroked="f" strokeweight="1pt">
                      <v:textbox inset=",,,22in"/>
                    </v:rect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" filled="f" stroked="f" strokeweight="1pt">
                      <v:textbox inset=",,,22in"/>
                    </v:shape>
                  </v:group>
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" filled="f" stroked="f" strokeweight="1pt">
                    <v:textbox inset=",,,22in"/>
                  </v:shape>
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" filled="f" stroked="f" strokeweight="1pt">
                    <v:textbox inset=",,,22in"/>
                  </v:shape>
                </v:group>
                <v:group id="Group 9" o:spid="_x0000_s1039" style="position:absolute;top:76;width:26650;height:29104" coordorigin=",-1032" coordsize="26657,2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33" o:spid="_x0000_s1040" style="position:absolute;top:-1032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" filled="f" stroked="f" strokeweight="1pt">
                    <v:textbox inset=",,,22in"/>
                  </v:rect>
                  <v:shape id="Triangle 34" o:spid="_x0000_s1041" type="#_x0000_t5" style="position:absolute;top:18013;width:26657;height:1005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" filled="f" stroked="f" strokeweight="1pt">
                    <v:textbox inset=",,,22in"/>
                  </v:shape>
                </v:group>
                <w10:wrap anchorx="page"/>
              </v:group>
            </w:pict>
          </mc:Fallback>
        </mc:AlternateContent>
      </w:r>
    </w:p>
    <w:p w14:paraId="5610A190" w14:textId="1DF5B415" w:rsidR="001F7824" w:rsidRDefault="001F7824"/>
    <w:p w14:paraId="760A5A66" w14:textId="77777777" w:rsidR="001E4769" w:rsidRDefault="001E4769"/>
    <w:p w14:paraId="00751B18" w14:textId="7DCC3156" w:rsidR="00AF6A7A" w:rsidRDefault="00AF6A7A">
      <w:pPr>
        <w:rPr>
          <w:noProof/>
        </w:rPr>
      </w:pPr>
    </w:p>
    <w:p w14:paraId="24273D5C" w14:textId="6058518D" w:rsidR="00AF6A7A" w:rsidRDefault="00CE505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9F73C4" wp14:editId="07BA055F">
                <wp:simplePos x="0" y="0"/>
                <wp:positionH relativeFrom="column">
                  <wp:posOffset>186690</wp:posOffset>
                </wp:positionH>
                <wp:positionV relativeFrom="paragraph">
                  <wp:posOffset>8255</wp:posOffset>
                </wp:positionV>
                <wp:extent cx="6899910" cy="396240"/>
                <wp:effectExtent l="19050" t="0" r="34290" b="22860"/>
                <wp:wrapNone/>
                <wp:docPr id="51" name="Arrow: Chevr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910" cy="39624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CD0F4" w14:textId="7A2EBC86" w:rsidR="00CE5050" w:rsidRPr="00B65DD9" w:rsidRDefault="001E4769" w:rsidP="00CE505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  <w:t xml:space="preserve">CURRENT </w:t>
                            </w:r>
                            <w:r w:rsidR="00824259" w:rsidRPr="00B65DD9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  <w:t>PROFESSIONAL EXPERIENCE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F73C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51" o:spid="_x0000_s1034" type="#_x0000_t55" style="position:absolute;margin-left:14.7pt;margin-top:.65pt;width:543.3pt;height:31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" adj="20980" fillcolor="#8a2387 [3204]" strokecolor="#441142 [1604]" strokeweight="1pt">
                <v:textbox>
                  <w:txbxContent>
                    <w:p w14:paraId="35ACD0F4" w14:textId="7A2EBC86" w:rsidR="00CE5050" w:rsidRPr="00B65DD9" w:rsidRDefault="001E4769" w:rsidP="00CE505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  <w:t xml:space="preserve">CURRENT </w:t>
                      </w:r>
                      <w:r w:rsidR="00824259" w:rsidRPr="00B65DD9"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  <w:t>PROFESSIONAL EXPERIENCE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524F3A96" w14:textId="77777777" w:rsidR="00AF6A7A" w:rsidRDefault="00AF6A7A">
      <w:pPr>
        <w:rPr>
          <w:noProof/>
        </w:rPr>
      </w:pPr>
    </w:p>
    <w:p w14:paraId="61CD946B" w14:textId="300C40B1" w:rsidR="00AF6A7A" w:rsidRDefault="00AF6A7A"/>
    <w:p w14:paraId="611AA3BC" w14:textId="77777777" w:rsidR="00B65DD9" w:rsidRDefault="00B65DD9"/>
    <w:p w14:paraId="1CE4E3B7" w14:textId="5C11F866" w:rsidR="00AF6A7A" w:rsidRPr="00864E7E" w:rsidRDefault="00B65DD9">
      <w:pPr>
        <w:rPr>
          <w:b/>
          <w:bCs/>
          <w:sz w:val="36"/>
          <w:szCs w:val="36"/>
        </w:rPr>
      </w:pPr>
      <w:r w:rsidRPr="00864E7E">
        <w:rPr>
          <w:rFonts w:asciiTheme="majorHAnsi" w:eastAsiaTheme="majorEastAsia" w:hAnsiTheme="majorHAnsi" w:cstheme="majorBidi"/>
          <w:b/>
          <w:bCs/>
          <w:caps/>
          <w:color w:val="8A2387" w:themeColor="accent1"/>
          <w:sz w:val="36"/>
          <w:szCs w:val="36"/>
        </w:rPr>
        <w:t>DEUTSCHE BANK</w:t>
      </w:r>
    </w:p>
    <w:p w14:paraId="5AEA69E9" w14:textId="77777777" w:rsidR="00B51C72" w:rsidRDefault="00B51C72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</w:p>
    <w:p w14:paraId="68EE610C" w14:textId="2E931070" w:rsidR="00B65DD9" w:rsidRDefault="00864E7E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 w:rsidRPr="00864E7E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K</w:t>
      </w:r>
      <w:r w:rsidRPr="00864E7E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EY RESPONSIBILITIES</w:t>
      </w:r>
    </w:p>
    <w:p w14:paraId="2EEDCCD9" w14:textId="03AD3BC4" w:rsidR="00864E7E" w:rsidRDefault="00864E7E">
      <w:pPr>
        <w:rPr>
          <w:sz w:val="28"/>
          <w:szCs w:val="28"/>
        </w:rPr>
      </w:pPr>
    </w:p>
    <w:p w14:paraId="028B9A75" w14:textId="5F4239F5" w:rsidR="00864E7E" w:rsidRDefault="00864E7E" w:rsidP="00864E7E">
      <w:pPr>
        <w:pStyle w:val="ListParagraph"/>
        <w:numPr>
          <w:ilvl w:val="0"/>
          <w:numId w:val="5"/>
        </w:numPr>
      </w:pPr>
      <w:r w:rsidRPr="00864E7E">
        <w:t>KYC renewal, AML clearance, Incite forex transition through A2 remittance form, SOA Generation, FD advice generation.</w:t>
      </w:r>
    </w:p>
    <w:p w14:paraId="0AB65EB9" w14:textId="77777777" w:rsidR="00183094" w:rsidRPr="00864E7E" w:rsidRDefault="00183094" w:rsidP="00183094">
      <w:pPr>
        <w:pStyle w:val="ListParagraph"/>
      </w:pPr>
    </w:p>
    <w:p w14:paraId="40B13D44" w14:textId="115C9635" w:rsidR="00864E7E" w:rsidRDefault="00183094" w:rsidP="00864E7E">
      <w:pPr>
        <w:pStyle w:val="ListParagraph"/>
        <w:numPr>
          <w:ilvl w:val="0"/>
          <w:numId w:val="5"/>
        </w:numPr>
      </w:pPr>
      <w:r w:rsidRPr="00183094">
        <w:t>Develop and maintain banking relationships with HNI through individualized customer service.</w:t>
      </w:r>
    </w:p>
    <w:p w14:paraId="27FB2F2B" w14:textId="77777777" w:rsidR="00183094" w:rsidRDefault="00183094" w:rsidP="00183094">
      <w:pPr>
        <w:pStyle w:val="ListParagraph"/>
      </w:pPr>
    </w:p>
    <w:p w14:paraId="72F3779D" w14:textId="3E32A8A5" w:rsidR="00183094" w:rsidRDefault="00183094" w:rsidP="00864E7E">
      <w:pPr>
        <w:pStyle w:val="ListParagraph"/>
        <w:numPr>
          <w:ilvl w:val="0"/>
          <w:numId w:val="5"/>
        </w:numPr>
      </w:pPr>
      <w:r w:rsidRPr="00183094">
        <w:t xml:space="preserve">Finacle Queries- over the counter transactions (issuance of passbook, Statements, balance enquiry, accounts </w:t>
      </w:r>
      <w:r w:rsidRPr="00183094">
        <w:t>detail</w:t>
      </w:r>
      <w:r w:rsidRPr="00183094">
        <w:t xml:space="preserve"> related queries etc).</w:t>
      </w:r>
    </w:p>
    <w:p w14:paraId="1E7FA432" w14:textId="77777777" w:rsidR="00183094" w:rsidRDefault="00183094" w:rsidP="00183094">
      <w:pPr>
        <w:pStyle w:val="ListParagraph"/>
      </w:pPr>
    </w:p>
    <w:p w14:paraId="387C957D" w14:textId="6E27406E" w:rsidR="00183094" w:rsidRDefault="00404AA4" w:rsidP="00864E7E">
      <w:pPr>
        <w:pStyle w:val="ListParagraph"/>
        <w:numPr>
          <w:ilvl w:val="0"/>
          <w:numId w:val="5"/>
        </w:numPr>
      </w:pPr>
      <w:r w:rsidRPr="00404AA4">
        <w:t>Maintain a complete relationship record for assigned customer accounts.</w:t>
      </w:r>
    </w:p>
    <w:p w14:paraId="09C165C6" w14:textId="77777777" w:rsidR="00404AA4" w:rsidRDefault="00404AA4" w:rsidP="00404AA4">
      <w:pPr>
        <w:pStyle w:val="ListParagraph"/>
      </w:pPr>
    </w:p>
    <w:p w14:paraId="72DFAB74" w14:textId="54D90152" w:rsidR="00404AA4" w:rsidRDefault="00404AA4" w:rsidP="00864E7E">
      <w:pPr>
        <w:pStyle w:val="ListParagraph"/>
        <w:numPr>
          <w:ilvl w:val="0"/>
          <w:numId w:val="5"/>
        </w:numPr>
      </w:pPr>
      <w:r w:rsidRPr="00404AA4">
        <w:t>Cross sells bank products to existing sets of customers.</w:t>
      </w:r>
    </w:p>
    <w:p w14:paraId="425249C1" w14:textId="77777777" w:rsidR="00404AA4" w:rsidRDefault="00404AA4" w:rsidP="00404AA4">
      <w:pPr>
        <w:pStyle w:val="ListParagraph"/>
      </w:pPr>
    </w:p>
    <w:p w14:paraId="24148580" w14:textId="4B0693AF" w:rsidR="00404AA4" w:rsidRDefault="00E100B5" w:rsidP="00864E7E">
      <w:pPr>
        <w:pStyle w:val="ListParagraph"/>
        <w:numPr>
          <w:ilvl w:val="0"/>
          <w:numId w:val="5"/>
        </w:numPr>
      </w:pPr>
      <w:r w:rsidRPr="00E100B5">
        <w:t>Plan and conduct special sales initiatives and events/ campaigns for prospective and existing clients to boost retail liability and TPD business.</w:t>
      </w:r>
    </w:p>
    <w:p w14:paraId="3815808C" w14:textId="77777777" w:rsidR="00E100B5" w:rsidRDefault="00E100B5" w:rsidP="00E100B5">
      <w:pPr>
        <w:pStyle w:val="ListParagraph"/>
      </w:pPr>
    </w:p>
    <w:p w14:paraId="565C9037" w14:textId="4F51C4F0" w:rsidR="00E100B5" w:rsidRDefault="00372111" w:rsidP="00864E7E">
      <w:pPr>
        <w:pStyle w:val="ListParagraph"/>
        <w:numPr>
          <w:ilvl w:val="0"/>
          <w:numId w:val="5"/>
        </w:numPr>
      </w:pPr>
      <w:r w:rsidRPr="00372111">
        <w:t>Handling customer’s queries</w:t>
      </w:r>
      <w:r>
        <w:t xml:space="preserve"> </w:t>
      </w:r>
      <w:r w:rsidRPr="00372111">
        <w:t>(</w:t>
      </w:r>
      <w:r>
        <w:t>e</w:t>
      </w:r>
      <w:r w:rsidRPr="00372111">
        <w:t xml:space="preserve">mails, phone calls, </w:t>
      </w:r>
      <w:r w:rsidRPr="00372111">
        <w:t>Finacle</w:t>
      </w:r>
      <w:r w:rsidRPr="00372111">
        <w:t xml:space="preserve"> queries etc).</w:t>
      </w:r>
    </w:p>
    <w:p w14:paraId="3756AADD" w14:textId="77777777" w:rsidR="00372111" w:rsidRDefault="00372111" w:rsidP="00372111">
      <w:pPr>
        <w:pStyle w:val="ListParagraph"/>
      </w:pPr>
    </w:p>
    <w:p w14:paraId="1F987895" w14:textId="473E7FE6" w:rsidR="00372111" w:rsidRDefault="007A3238" w:rsidP="00864E7E">
      <w:pPr>
        <w:pStyle w:val="ListParagraph"/>
        <w:numPr>
          <w:ilvl w:val="0"/>
          <w:numId w:val="5"/>
        </w:numPr>
      </w:pPr>
      <w:r w:rsidRPr="007A3238">
        <w:t>AOF/ Customer request- KYC/Verification to RPU. Looking after on boarding working in close coordination with the service team.</w:t>
      </w:r>
    </w:p>
    <w:p w14:paraId="43BD6542" w14:textId="6DEDE596" w:rsidR="007A3238" w:rsidRDefault="007A3238" w:rsidP="007C120F"/>
    <w:p w14:paraId="5A8D9271" w14:textId="77777777" w:rsidR="00B51C72" w:rsidRDefault="00B51C72" w:rsidP="007C120F"/>
    <w:p w14:paraId="789A71FB" w14:textId="1AE906DB" w:rsidR="007C120F" w:rsidRDefault="007C120F" w:rsidP="007C120F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AWARD &amp; ACHIEVEMENT</w:t>
      </w:r>
      <w:r w:rsidRPr="00864E7E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S</w:t>
      </w:r>
    </w:p>
    <w:p w14:paraId="78B8AE9C" w14:textId="5FE12396" w:rsidR="007C120F" w:rsidRDefault="007C120F" w:rsidP="007C120F"/>
    <w:p w14:paraId="5183E7BB" w14:textId="3BFA46B7" w:rsidR="007C120F" w:rsidRDefault="00B547B0" w:rsidP="007C120F">
      <w:pPr>
        <w:pStyle w:val="ListParagraph"/>
        <w:numPr>
          <w:ilvl w:val="0"/>
          <w:numId w:val="5"/>
        </w:numPr>
      </w:pPr>
      <w:r>
        <w:t xml:space="preserve">Despite the Covid 19 pandemic situation I am a consistent performer for my organization. For my work-excellence, I have received several written </w:t>
      </w:r>
      <w:r>
        <w:t>appreciations</w:t>
      </w:r>
      <w:r>
        <w:t xml:space="preserve"> through</w:t>
      </w:r>
      <w:r>
        <w:rPr>
          <w:spacing w:val="-10"/>
        </w:rPr>
        <w:t xml:space="preserve"> </w:t>
      </w:r>
      <w:r>
        <w:t>email.</w:t>
      </w:r>
    </w:p>
    <w:p w14:paraId="4C5DD0B1" w14:textId="77777777" w:rsidR="007C120F" w:rsidRPr="00864E7E" w:rsidRDefault="007C120F" w:rsidP="007C120F">
      <w:pPr>
        <w:pStyle w:val="ListParagraph"/>
      </w:pPr>
    </w:p>
    <w:p w14:paraId="461BF562" w14:textId="132A5355" w:rsidR="007C120F" w:rsidRDefault="00B547B0" w:rsidP="007C120F">
      <w:pPr>
        <w:pStyle w:val="ListParagraph"/>
        <w:numPr>
          <w:ilvl w:val="0"/>
          <w:numId w:val="5"/>
        </w:numPr>
      </w:pPr>
      <w:r>
        <w:t>Rewarded with special monetary incentive as token of appreciation for "Best Performer-2020" in Kolkata</w:t>
      </w:r>
      <w:r>
        <w:rPr>
          <w:spacing w:val="-3"/>
        </w:rPr>
        <w:t xml:space="preserve"> </w:t>
      </w:r>
      <w:r>
        <w:t>Branch</w:t>
      </w:r>
      <w:r w:rsidR="007C120F" w:rsidRPr="00183094">
        <w:t>.</w:t>
      </w:r>
    </w:p>
    <w:p w14:paraId="7140FDD3" w14:textId="77777777" w:rsidR="00B547B0" w:rsidRDefault="00B547B0" w:rsidP="00B547B0">
      <w:pPr>
        <w:pStyle w:val="ListParagraph"/>
      </w:pPr>
    </w:p>
    <w:p w14:paraId="59CB8F30" w14:textId="7F8123D3" w:rsidR="00B547B0" w:rsidRDefault="00B547B0" w:rsidP="007C120F">
      <w:pPr>
        <w:pStyle w:val="ListParagraph"/>
        <w:numPr>
          <w:ilvl w:val="0"/>
          <w:numId w:val="5"/>
        </w:numPr>
      </w:pPr>
      <w:r>
        <w:t>I had participated in "RACE TO WIN" campaign and awarded as winner in JFM</w:t>
      </w:r>
      <w:r>
        <w:rPr>
          <w:spacing w:val="46"/>
        </w:rPr>
        <w:t xml:space="preserve"> </w:t>
      </w:r>
      <w:r>
        <w:t>2021</w:t>
      </w:r>
      <w:r>
        <w:t>.</w:t>
      </w:r>
    </w:p>
    <w:p w14:paraId="286077C3" w14:textId="77777777" w:rsidR="00B547B0" w:rsidRDefault="00B547B0" w:rsidP="00B547B0">
      <w:pPr>
        <w:pStyle w:val="ListParagraph"/>
      </w:pPr>
    </w:p>
    <w:p w14:paraId="18484A8B" w14:textId="52833F74" w:rsidR="00B547B0" w:rsidRDefault="00B547B0" w:rsidP="007C120F">
      <w:pPr>
        <w:pStyle w:val="ListParagraph"/>
        <w:numPr>
          <w:ilvl w:val="0"/>
          <w:numId w:val="5"/>
        </w:numPr>
      </w:pPr>
      <w:r>
        <w:t>Awarded in Health Insurance contest for outstanding performance PAN India in</w:t>
      </w:r>
      <w:r>
        <w:rPr>
          <w:spacing w:val="-31"/>
        </w:rPr>
        <w:t xml:space="preserve"> </w:t>
      </w:r>
      <w:r>
        <w:t>2020</w:t>
      </w:r>
      <w:r>
        <w:t>.</w:t>
      </w:r>
    </w:p>
    <w:p w14:paraId="20DE5C1A" w14:textId="77777777" w:rsidR="00B547B0" w:rsidRDefault="00B547B0" w:rsidP="00B547B0">
      <w:pPr>
        <w:pStyle w:val="ListParagraph"/>
      </w:pPr>
    </w:p>
    <w:p w14:paraId="10261AC9" w14:textId="504032FF" w:rsidR="00B547B0" w:rsidRDefault="00B547B0" w:rsidP="00011ED4"/>
    <w:p w14:paraId="49F144EE" w14:textId="26346027" w:rsidR="00011ED4" w:rsidRDefault="00011ED4" w:rsidP="00011ED4"/>
    <w:p w14:paraId="5A689C47" w14:textId="77777777" w:rsidR="001E4769" w:rsidRDefault="001E4769" w:rsidP="00011ED4"/>
    <w:p w14:paraId="16CDAC59" w14:textId="4EEB98A6" w:rsidR="00011ED4" w:rsidRDefault="007C662F" w:rsidP="00011ED4">
      <w:pPr>
        <w:pStyle w:val="ListParagraph"/>
        <w:numPr>
          <w:ilvl w:val="0"/>
          <w:numId w:val="5"/>
        </w:numPr>
      </w:pPr>
      <w:r>
        <w:t>Awarded in Advantage Club contest for outstanding performance PAN India in</w:t>
      </w:r>
      <w:r>
        <w:rPr>
          <w:spacing w:val="-31"/>
        </w:rPr>
        <w:t xml:space="preserve"> </w:t>
      </w:r>
      <w:r>
        <w:t>2019.</w:t>
      </w:r>
    </w:p>
    <w:p w14:paraId="3F4BF4C4" w14:textId="77777777" w:rsidR="007C662F" w:rsidRDefault="007C662F" w:rsidP="007C662F">
      <w:pPr>
        <w:pStyle w:val="ListParagraph"/>
      </w:pPr>
    </w:p>
    <w:p w14:paraId="076BD589" w14:textId="2854778D" w:rsidR="007C662F" w:rsidRDefault="00B86E76" w:rsidP="00011ED4">
      <w:pPr>
        <w:pStyle w:val="ListParagraph"/>
        <w:numPr>
          <w:ilvl w:val="0"/>
          <w:numId w:val="5"/>
        </w:numPr>
      </w:pPr>
      <w:r>
        <w:t>Awarded in Health Insurance contest for outstanding performance PAN India in</w:t>
      </w:r>
      <w:r>
        <w:rPr>
          <w:spacing w:val="-23"/>
        </w:rPr>
        <w:t xml:space="preserve"> </w:t>
      </w:r>
      <w:r>
        <w:t>2019.</w:t>
      </w:r>
    </w:p>
    <w:p w14:paraId="4D5D9D72" w14:textId="77777777" w:rsidR="00B86E76" w:rsidRDefault="00B86E76" w:rsidP="00B86E76">
      <w:pPr>
        <w:pStyle w:val="ListParagraph"/>
      </w:pPr>
    </w:p>
    <w:p w14:paraId="4B7B1EE9" w14:textId="4325DE65" w:rsidR="00B86E76" w:rsidRDefault="00B86E76" w:rsidP="00011ED4">
      <w:pPr>
        <w:pStyle w:val="ListParagraph"/>
        <w:numPr>
          <w:ilvl w:val="0"/>
          <w:numId w:val="5"/>
        </w:numPr>
      </w:pPr>
      <w:r>
        <w:t>Qualified in Monsoon Mania Contest and got rewarded in</w:t>
      </w:r>
      <w:r>
        <w:rPr>
          <w:spacing w:val="-8"/>
        </w:rPr>
        <w:t xml:space="preserve"> </w:t>
      </w:r>
      <w:r>
        <w:t>2019.</w:t>
      </w:r>
    </w:p>
    <w:p w14:paraId="6A9FF539" w14:textId="6D81FC33" w:rsidR="00B86E76" w:rsidRDefault="00B86E76" w:rsidP="00B86E76">
      <w:pPr>
        <w:pStyle w:val="ListParagraph"/>
      </w:pPr>
    </w:p>
    <w:p w14:paraId="2EB516A8" w14:textId="77777777" w:rsidR="001E4769" w:rsidRDefault="001E4769" w:rsidP="00B86E76">
      <w:pPr>
        <w:pStyle w:val="ListParagraph"/>
      </w:pPr>
    </w:p>
    <w:p w14:paraId="56F23C80" w14:textId="1D88B902" w:rsidR="00B51C72" w:rsidRDefault="00B51C72" w:rsidP="001E4769"/>
    <w:p w14:paraId="212E3B46" w14:textId="1A7737D9" w:rsidR="001E4769" w:rsidRDefault="001E4769" w:rsidP="001E4769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A6460A" wp14:editId="07D9CF0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99910" cy="396240"/>
                <wp:effectExtent l="19050" t="0" r="34290" b="22860"/>
                <wp:wrapNone/>
                <wp:docPr id="53" name="Arrow: Chevr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910" cy="39624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4B317" w14:textId="6C2F4BF6" w:rsidR="001E4769" w:rsidRPr="00B65DD9" w:rsidRDefault="001E4769" w:rsidP="001E476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  <w:t>PREVIOUS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  <w:t xml:space="preserve"> </w:t>
                            </w:r>
                            <w:r w:rsidRPr="00B65DD9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  <w:t>PROFESSIONAL EXPERIENCE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6460A" id="Arrow: Chevron 53" o:spid="_x0000_s1035" type="#_x0000_t55" style="position:absolute;margin-left:0;margin-top:-.05pt;width:543.3pt;height:31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" adj="20980" fillcolor="#8a2387 [3204]" strokecolor="#441142 [1604]" strokeweight="1pt">
                <v:textbox>
                  <w:txbxContent>
                    <w:p w14:paraId="05A4B317" w14:textId="6C2F4BF6" w:rsidR="001E4769" w:rsidRPr="00B65DD9" w:rsidRDefault="001E4769" w:rsidP="001E476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  <w:t>PREVIOUS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  <w:t xml:space="preserve"> </w:t>
                      </w:r>
                      <w:r w:rsidRPr="00B65DD9"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  <w:t>PROFESSIONAL EXPERIENCE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0CC1CF29" w14:textId="77777777" w:rsidR="001E4769" w:rsidRDefault="001E4769" w:rsidP="00B86E76"/>
    <w:p w14:paraId="372C8A84" w14:textId="7432F4AF" w:rsidR="001E4769" w:rsidRDefault="001E4769" w:rsidP="00B51C72">
      <w:pPr>
        <w:rPr>
          <w:rFonts w:asciiTheme="majorHAnsi" w:eastAsiaTheme="majorEastAsia" w:hAnsiTheme="majorHAnsi" w:cstheme="majorBidi"/>
          <w:b/>
          <w:bCs/>
          <w:caps/>
          <w:color w:val="8A2387" w:themeColor="accent1"/>
          <w:sz w:val="36"/>
          <w:szCs w:val="36"/>
        </w:rPr>
      </w:pPr>
    </w:p>
    <w:p w14:paraId="61E1CC9E" w14:textId="77777777" w:rsidR="001E4769" w:rsidRDefault="001E4769" w:rsidP="00B51C72">
      <w:pPr>
        <w:rPr>
          <w:rFonts w:asciiTheme="majorHAnsi" w:eastAsiaTheme="majorEastAsia" w:hAnsiTheme="majorHAnsi" w:cstheme="majorBidi"/>
          <w:b/>
          <w:bCs/>
          <w:caps/>
          <w:color w:val="8A2387" w:themeColor="accent1"/>
          <w:sz w:val="36"/>
          <w:szCs w:val="36"/>
        </w:rPr>
      </w:pPr>
    </w:p>
    <w:p w14:paraId="793F95F2" w14:textId="0B96E71A" w:rsidR="00B51C72" w:rsidRPr="00864E7E" w:rsidRDefault="00B51C72" w:rsidP="00B51C72">
      <w:pPr>
        <w:rPr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aps/>
          <w:color w:val="8A2387" w:themeColor="accent1"/>
          <w:sz w:val="36"/>
          <w:szCs w:val="36"/>
        </w:rPr>
        <w:t>YES</w:t>
      </w:r>
      <w:r w:rsidRPr="00864E7E">
        <w:rPr>
          <w:rFonts w:asciiTheme="majorHAnsi" w:eastAsiaTheme="majorEastAsia" w:hAnsiTheme="majorHAnsi" w:cstheme="majorBidi"/>
          <w:b/>
          <w:bCs/>
          <w:caps/>
          <w:color w:val="8A2387" w:themeColor="accent1"/>
          <w:sz w:val="36"/>
          <w:szCs w:val="36"/>
        </w:rPr>
        <w:t xml:space="preserve"> BANK</w:t>
      </w:r>
    </w:p>
    <w:p w14:paraId="0E473276" w14:textId="77777777" w:rsidR="001E4769" w:rsidRDefault="001E4769" w:rsidP="00B51C72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</w:p>
    <w:p w14:paraId="192D368B" w14:textId="7A404294" w:rsidR="00B51C72" w:rsidRDefault="00B51C72" w:rsidP="00B51C72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 w:rsidRPr="00864E7E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KEY RESPONSIBILITIES</w:t>
      </w:r>
    </w:p>
    <w:p w14:paraId="76923EC5" w14:textId="77777777" w:rsidR="00B51C72" w:rsidRDefault="00B51C72" w:rsidP="00B51C72">
      <w:pPr>
        <w:rPr>
          <w:sz w:val="28"/>
          <w:szCs w:val="28"/>
        </w:rPr>
      </w:pPr>
    </w:p>
    <w:p w14:paraId="637F0852" w14:textId="38B8F7DE" w:rsidR="00B51C72" w:rsidRDefault="00B51C72" w:rsidP="00B51C72">
      <w:pPr>
        <w:pStyle w:val="ListParagraph"/>
        <w:numPr>
          <w:ilvl w:val="0"/>
          <w:numId w:val="5"/>
        </w:numPr>
      </w:pPr>
      <w:r>
        <w:t>SOA Generation, Extending Client Support, Ensure high level customers service orientation and application of the bank</w:t>
      </w:r>
      <w:r w:rsidRPr="00864E7E">
        <w:t>.</w:t>
      </w:r>
    </w:p>
    <w:p w14:paraId="1B6F1C44" w14:textId="77777777" w:rsidR="00B51C72" w:rsidRPr="00864E7E" w:rsidRDefault="00B51C72" w:rsidP="00B51C72">
      <w:pPr>
        <w:pStyle w:val="ListParagraph"/>
      </w:pPr>
    </w:p>
    <w:p w14:paraId="109C1474" w14:textId="3F7EDA75" w:rsidR="00B51C72" w:rsidRDefault="00B51C72" w:rsidP="00B51C72">
      <w:pPr>
        <w:pStyle w:val="ListParagraph"/>
        <w:numPr>
          <w:ilvl w:val="0"/>
          <w:numId w:val="5"/>
        </w:numPr>
      </w:pPr>
      <w:r>
        <w:t>Maintain a complete relationship record for assigned customer accounts</w:t>
      </w:r>
      <w:r w:rsidRPr="00183094">
        <w:t>.</w:t>
      </w:r>
    </w:p>
    <w:p w14:paraId="4EC95F03" w14:textId="77777777" w:rsidR="00B51C72" w:rsidRDefault="00B51C72" w:rsidP="00B51C72">
      <w:pPr>
        <w:pStyle w:val="ListParagraph"/>
      </w:pPr>
    </w:p>
    <w:p w14:paraId="1E4ECAC3" w14:textId="56BD7597" w:rsidR="00B51C72" w:rsidRDefault="00B51C72" w:rsidP="00B51C72">
      <w:pPr>
        <w:pStyle w:val="ListParagraph"/>
        <w:numPr>
          <w:ilvl w:val="0"/>
          <w:numId w:val="5"/>
        </w:numPr>
      </w:pPr>
      <w:r>
        <w:t>Ensure high levels of customer service oriented and application of the bank</w:t>
      </w:r>
      <w:r w:rsidRPr="00183094">
        <w:t>.</w:t>
      </w:r>
    </w:p>
    <w:p w14:paraId="4FC5580E" w14:textId="77777777" w:rsidR="00B51C72" w:rsidRDefault="00B51C72" w:rsidP="00B51C72">
      <w:pPr>
        <w:pStyle w:val="ListParagraph"/>
      </w:pPr>
    </w:p>
    <w:p w14:paraId="60CFFA49" w14:textId="223C4CB9" w:rsidR="00B51C72" w:rsidRDefault="00B51C72" w:rsidP="00B51C72">
      <w:pPr>
        <w:pStyle w:val="ListParagraph"/>
        <w:numPr>
          <w:ilvl w:val="0"/>
          <w:numId w:val="5"/>
        </w:numPr>
      </w:pPr>
      <w:r>
        <w:t>Conduct customer survey campaigns to obtain and review feedback from customers on their level of satisfaction with the bank's product</w:t>
      </w:r>
      <w:r w:rsidRPr="00404AA4">
        <w:t>.</w:t>
      </w:r>
    </w:p>
    <w:p w14:paraId="30849C38" w14:textId="77777777" w:rsidR="00B51C72" w:rsidRDefault="00B51C72" w:rsidP="00B51C72">
      <w:pPr>
        <w:pStyle w:val="ListParagraph"/>
      </w:pPr>
    </w:p>
    <w:p w14:paraId="6A69DE6B" w14:textId="77777777" w:rsidR="00B51C72" w:rsidRDefault="00B51C72" w:rsidP="00B51C72"/>
    <w:p w14:paraId="7A86930C" w14:textId="77777777" w:rsidR="00B51C72" w:rsidRDefault="00B51C72" w:rsidP="00B51C72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AWARD &amp; ACHIEVEMENT</w:t>
      </w:r>
      <w:r w:rsidRPr="00864E7E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S</w:t>
      </w:r>
    </w:p>
    <w:p w14:paraId="17C42DF2" w14:textId="77777777" w:rsidR="00B51C72" w:rsidRDefault="00B51C72" w:rsidP="00B51C72"/>
    <w:p w14:paraId="5C2356AF" w14:textId="5A2F3625" w:rsidR="00B51C72" w:rsidRDefault="00B51C72" w:rsidP="00B51C72">
      <w:pPr>
        <w:pStyle w:val="ListParagraph"/>
        <w:numPr>
          <w:ilvl w:val="0"/>
          <w:numId w:val="5"/>
        </w:numPr>
      </w:pPr>
      <w:r>
        <w:t>Achieved “Spain Mania” contest (Spain Trip) and got awarded by</w:t>
      </w:r>
      <w:r>
        <w:rPr>
          <w:spacing w:val="-34"/>
        </w:rPr>
        <w:t xml:space="preserve"> </w:t>
      </w:r>
      <w:r>
        <w:t>Top Management in Spain. July –</w:t>
      </w:r>
      <w:r>
        <w:rPr>
          <w:spacing w:val="-4"/>
        </w:rPr>
        <w:t xml:space="preserve"> </w:t>
      </w:r>
      <w:r>
        <w:t>September’17.</w:t>
      </w:r>
    </w:p>
    <w:p w14:paraId="52C15323" w14:textId="77777777" w:rsidR="00B51C72" w:rsidRPr="00864E7E" w:rsidRDefault="00B51C72" w:rsidP="00B51C72">
      <w:pPr>
        <w:pStyle w:val="ListParagraph"/>
      </w:pPr>
    </w:p>
    <w:p w14:paraId="5D9F3E34" w14:textId="07A98AFC" w:rsidR="00B51C72" w:rsidRDefault="00B51C72" w:rsidP="00B51C72">
      <w:pPr>
        <w:pStyle w:val="ListParagraph"/>
        <w:numPr>
          <w:ilvl w:val="0"/>
          <w:numId w:val="5"/>
        </w:numPr>
      </w:pPr>
      <w:r>
        <w:t xml:space="preserve">Qualified in </w:t>
      </w:r>
      <w:r>
        <w:t>“</w:t>
      </w:r>
      <w:r>
        <w:t>Around The World</w:t>
      </w:r>
      <w:r>
        <w:t>”</w:t>
      </w:r>
      <w:r>
        <w:t xml:space="preserve"> Contest (Blue Ribbon). Apr –</w:t>
      </w:r>
      <w:r>
        <w:rPr>
          <w:spacing w:val="-10"/>
        </w:rPr>
        <w:t xml:space="preserve"> </w:t>
      </w:r>
      <w:r>
        <w:t>June’17</w:t>
      </w:r>
      <w:r w:rsidRPr="00183094">
        <w:t>.</w:t>
      </w:r>
    </w:p>
    <w:p w14:paraId="41223E96" w14:textId="77777777" w:rsidR="00B51C72" w:rsidRDefault="00B51C72" w:rsidP="00B51C72">
      <w:pPr>
        <w:pStyle w:val="ListParagraph"/>
      </w:pPr>
    </w:p>
    <w:p w14:paraId="59C7D755" w14:textId="097A939D" w:rsidR="00B51C72" w:rsidRDefault="00B51C72" w:rsidP="00B51C72">
      <w:pPr>
        <w:pStyle w:val="ListParagraph"/>
        <w:numPr>
          <w:ilvl w:val="0"/>
          <w:numId w:val="5"/>
        </w:numPr>
      </w:pPr>
      <w:r>
        <w:t>Achieved “London Calling” contest (London Trip) and got awarded by</w:t>
      </w:r>
      <w:r>
        <w:rPr>
          <w:spacing w:val="-32"/>
        </w:rPr>
        <w:t xml:space="preserve"> </w:t>
      </w:r>
      <w:r>
        <w:t>Top Management in London. Jan – March’</w:t>
      </w:r>
      <w:r>
        <w:rPr>
          <w:spacing w:val="-5"/>
        </w:rPr>
        <w:t xml:space="preserve"> </w:t>
      </w:r>
      <w:r>
        <w:t>17.</w:t>
      </w:r>
    </w:p>
    <w:p w14:paraId="629CC5B9" w14:textId="77777777" w:rsidR="00B51C72" w:rsidRDefault="00B51C72" w:rsidP="00B51C72">
      <w:pPr>
        <w:pStyle w:val="ListParagraph"/>
      </w:pPr>
    </w:p>
    <w:p w14:paraId="335A2EFD" w14:textId="0AAED78C" w:rsidR="00B51C72" w:rsidRDefault="00B51C72" w:rsidP="00B51C72">
      <w:pPr>
        <w:pStyle w:val="ListParagraph"/>
        <w:numPr>
          <w:ilvl w:val="0"/>
          <w:numId w:val="5"/>
        </w:numPr>
      </w:pPr>
      <w:r>
        <w:t>Got an Appreciation Letter from Deodutta Kurane - HCM &amp; Mr. Pralay Mandal – S</w:t>
      </w:r>
      <w:r>
        <w:t xml:space="preserve">enior </w:t>
      </w:r>
      <w:r>
        <w:t xml:space="preserve">Group </w:t>
      </w:r>
      <w:r>
        <w:t>P</w:t>
      </w:r>
      <w:r>
        <w:t>resident Retail &amp; Business Banking on 22 November</w:t>
      </w:r>
      <w:r>
        <w:rPr>
          <w:spacing w:val="-17"/>
        </w:rPr>
        <w:t xml:space="preserve"> </w:t>
      </w:r>
      <w:r>
        <w:t>2016.</w:t>
      </w:r>
    </w:p>
    <w:p w14:paraId="25C95F27" w14:textId="77777777" w:rsidR="00B51C72" w:rsidRDefault="00B51C72" w:rsidP="00B51C72">
      <w:pPr>
        <w:pStyle w:val="ListParagraph"/>
      </w:pPr>
    </w:p>
    <w:p w14:paraId="56888ADB" w14:textId="77777777" w:rsidR="00B51C72" w:rsidRDefault="00B51C72" w:rsidP="00B51C72">
      <w:pPr>
        <w:pStyle w:val="ListParagraph"/>
      </w:pPr>
    </w:p>
    <w:p w14:paraId="1371331E" w14:textId="77777777" w:rsidR="00D657D8" w:rsidRDefault="00D657D8" w:rsidP="00D657D8">
      <w:pPr>
        <w:pStyle w:val="ListParagraph"/>
      </w:pPr>
    </w:p>
    <w:p w14:paraId="55B1720D" w14:textId="074F91C2" w:rsidR="00D657D8" w:rsidRDefault="00D657D8" w:rsidP="00D657D8"/>
    <w:p w14:paraId="1EAC3166" w14:textId="77777777" w:rsidR="001E4769" w:rsidRDefault="001E4769" w:rsidP="00D657D8"/>
    <w:p w14:paraId="709EE54C" w14:textId="0264B584" w:rsidR="001E4769" w:rsidRPr="00864E7E" w:rsidRDefault="001E4769" w:rsidP="001E4769">
      <w:pPr>
        <w:rPr>
          <w:b/>
          <w:bCs/>
          <w:sz w:val="36"/>
          <w:szCs w:val="36"/>
        </w:rPr>
      </w:pPr>
      <w:r w:rsidRPr="001E4769">
        <w:rPr>
          <w:rFonts w:asciiTheme="majorHAnsi" w:eastAsiaTheme="majorEastAsia" w:hAnsiTheme="majorHAnsi" w:cstheme="majorBidi"/>
          <w:b/>
          <w:bCs/>
          <w:caps/>
          <w:color w:val="8A2387" w:themeColor="accent1"/>
          <w:sz w:val="36"/>
          <w:szCs w:val="36"/>
        </w:rPr>
        <w:t>BISHALAKSHMI COMMERCIAL (P) LTD. (FRANCHISEE OF M.P. JEWELLERS)</w:t>
      </w:r>
    </w:p>
    <w:p w14:paraId="1ACF89E0" w14:textId="77777777" w:rsidR="001E4769" w:rsidRDefault="001E4769" w:rsidP="001E4769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</w:p>
    <w:p w14:paraId="26E91431" w14:textId="77777777" w:rsidR="001E4769" w:rsidRDefault="001E4769" w:rsidP="001E4769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 w:rsidRPr="00864E7E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KEY RESPONSIBILITIES</w:t>
      </w:r>
    </w:p>
    <w:p w14:paraId="56B87005" w14:textId="77777777" w:rsidR="001E4769" w:rsidRDefault="001E4769" w:rsidP="001E4769">
      <w:pPr>
        <w:rPr>
          <w:sz w:val="28"/>
          <w:szCs w:val="28"/>
        </w:rPr>
      </w:pPr>
    </w:p>
    <w:p w14:paraId="7CAE4FF2" w14:textId="7A795D1F" w:rsidR="001E4769" w:rsidRDefault="0057799D" w:rsidP="001E4769">
      <w:pPr>
        <w:pStyle w:val="ListParagraph"/>
        <w:numPr>
          <w:ilvl w:val="0"/>
          <w:numId w:val="5"/>
        </w:numPr>
      </w:pPr>
      <w:r>
        <w:t xml:space="preserve">Handling customer queries </w:t>
      </w:r>
      <w:r w:rsidR="00326A16">
        <w:t>in</w:t>
      </w:r>
      <w:r>
        <w:t xml:space="preserve"> front office.</w:t>
      </w:r>
    </w:p>
    <w:p w14:paraId="463DF8D7" w14:textId="77777777" w:rsidR="001E4769" w:rsidRPr="00864E7E" w:rsidRDefault="001E4769" w:rsidP="001E4769">
      <w:pPr>
        <w:pStyle w:val="ListParagraph"/>
      </w:pPr>
    </w:p>
    <w:p w14:paraId="4AE8538A" w14:textId="11065071" w:rsidR="001E4769" w:rsidRDefault="0057799D" w:rsidP="00B142BD">
      <w:pPr>
        <w:pStyle w:val="ListParagraph"/>
        <w:numPr>
          <w:ilvl w:val="0"/>
          <w:numId w:val="5"/>
        </w:numPr>
      </w:pPr>
      <w:r>
        <w:t>Over the counter transaction (handling cash, billing, maintain perches record on daily basis)</w:t>
      </w:r>
      <w:r w:rsidR="001E4769" w:rsidRPr="00183094">
        <w:t>.</w:t>
      </w:r>
    </w:p>
    <w:p w14:paraId="272D2AD4" w14:textId="77777777" w:rsidR="002D049B" w:rsidRDefault="002D049B" w:rsidP="002D049B">
      <w:pPr>
        <w:pStyle w:val="ListParagraph"/>
      </w:pPr>
    </w:p>
    <w:p w14:paraId="0AD0C7D5" w14:textId="77777777" w:rsidR="002D049B" w:rsidRDefault="002D049B" w:rsidP="002D049B"/>
    <w:p w14:paraId="068EEE6E" w14:textId="77777777" w:rsidR="002D049B" w:rsidRDefault="002D049B" w:rsidP="002D049B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5B013E" wp14:editId="404BA9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99910" cy="396240"/>
                <wp:effectExtent l="19050" t="0" r="34290" b="22860"/>
                <wp:wrapNone/>
                <wp:docPr id="55" name="Arrow: Chevr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910" cy="39624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AAFD4" w14:textId="0EB942DC" w:rsidR="002D049B" w:rsidRPr="00B65DD9" w:rsidRDefault="002D049B" w:rsidP="002D049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  <w:t>EXTRA 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013E" id="Arrow: Chevron 55" o:spid="_x0000_s1036" type="#_x0000_t55" style="position:absolute;margin-left:0;margin-top:0;width:543.3pt;height:31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" adj="20980" fillcolor="#8a2387 [3204]" strokecolor="#441142 [1604]" strokeweight="1pt">
                <v:textbox>
                  <w:txbxContent>
                    <w:p w14:paraId="499AAFD4" w14:textId="0EB942DC" w:rsidR="002D049B" w:rsidRPr="00B65DD9" w:rsidRDefault="002D049B" w:rsidP="002D049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  <w:t>EXTRA CURRICULAR ACTIVITIES</w:t>
                      </w:r>
                    </w:p>
                  </w:txbxContent>
                </v:textbox>
              </v:shape>
            </w:pict>
          </mc:Fallback>
        </mc:AlternateContent>
      </w:r>
    </w:p>
    <w:p w14:paraId="345DA058" w14:textId="77777777" w:rsidR="002D049B" w:rsidRDefault="002D049B" w:rsidP="002D049B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</w:p>
    <w:p w14:paraId="7338EC24" w14:textId="77777777" w:rsidR="002D049B" w:rsidRPr="00864E7E" w:rsidRDefault="002D049B" w:rsidP="002D049B">
      <w:pPr>
        <w:pStyle w:val="ListParagraph"/>
      </w:pPr>
    </w:p>
    <w:p w14:paraId="5A63385E" w14:textId="10335F31" w:rsidR="002D049B" w:rsidRDefault="002D049B" w:rsidP="00FC550F">
      <w:pPr>
        <w:pStyle w:val="ListParagraph"/>
        <w:numPr>
          <w:ilvl w:val="0"/>
          <w:numId w:val="5"/>
        </w:numPr>
      </w:pPr>
      <w:r>
        <w:t>Passed Vocal 5</w:t>
      </w:r>
      <w:r w:rsidRPr="002D049B">
        <w:rPr>
          <w:vertAlign w:val="superscript"/>
        </w:rPr>
        <w:t>th</w:t>
      </w:r>
      <w:r>
        <w:t xml:space="preserve"> year from Allahabad.</w:t>
      </w:r>
    </w:p>
    <w:p w14:paraId="4A89151A" w14:textId="35E11A48" w:rsidR="002D049B" w:rsidRDefault="002D049B" w:rsidP="002D049B">
      <w:pPr>
        <w:pStyle w:val="ListParagraph"/>
        <w:numPr>
          <w:ilvl w:val="0"/>
          <w:numId w:val="5"/>
        </w:numPr>
      </w:pPr>
      <w:r>
        <w:t>Learned all type of songs from Kolkata Banichakra Institution.</w:t>
      </w:r>
    </w:p>
    <w:p w14:paraId="0086ACAA" w14:textId="77777777" w:rsidR="002D049B" w:rsidRDefault="002D049B" w:rsidP="001E4769">
      <w:pPr>
        <w:pStyle w:val="ListParagraph"/>
      </w:pPr>
    </w:p>
    <w:p w14:paraId="4DD9BE68" w14:textId="77777777" w:rsidR="001E4769" w:rsidRDefault="001E4769" w:rsidP="001E4769"/>
    <w:p w14:paraId="78C01C00" w14:textId="3F414157" w:rsidR="00D633A3" w:rsidRDefault="00052CDD" w:rsidP="001E4769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748BD5" wp14:editId="232553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99910" cy="396240"/>
                <wp:effectExtent l="19050" t="0" r="34290" b="22860"/>
                <wp:wrapNone/>
                <wp:docPr id="54" name="Arrow: Chevr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910" cy="39624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7A50A" w14:textId="2B966C30" w:rsidR="00052CDD" w:rsidRPr="00B65DD9" w:rsidRDefault="00052CDD" w:rsidP="00052CD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  <w:t>ERSONAL OTHER</w:t>
                            </w:r>
                            <w:r w:rsidRPr="00B65DD9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48BD5" id="Arrow: Chevron 54" o:spid="_x0000_s1037" type="#_x0000_t55" style="position:absolute;margin-left:0;margin-top:0;width:543.3pt;height:31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" adj="20980" fillcolor="#8a2387 [3204]" strokecolor="#441142 [1604]" strokeweight="1pt">
                <v:textbox>
                  <w:txbxContent>
                    <w:p w14:paraId="1F37A50A" w14:textId="2B966C30" w:rsidR="00052CDD" w:rsidRPr="00B65DD9" w:rsidRDefault="00052CDD" w:rsidP="00052CD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  <w:t>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  <w:t>ERSONAL OTHER</w:t>
                      </w:r>
                      <w:r w:rsidRPr="00B65DD9"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608CA3E3" w14:textId="77777777" w:rsidR="00D633A3" w:rsidRDefault="00D633A3" w:rsidP="001E4769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</w:p>
    <w:p w14:paraId="5AEE3615" w14:textId="77777777" w:rsidR="00052CDD" w:rsidRDefault="00052CDD" w:rsidP="001E4769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</w:p>
    <w:p w14:paraId="5255BCE6" w14:textId="3B711694" w:rsidR="00420280" w:rsidRPr="007D66DF" w:rsidRDefault="00420280" w:rsidP="008D3E23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 w:rsidRPr="007D66DF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 xml:space="preserve">father’s name: </w:t>
      </w:r>
      <w:r>
        <w:t>Sujit</w:t>
      </w:r>
      <w:r w:rsidRPr="007D66DF">
        <w:rPr>
          <w:spacing w:val="-3"/>
        </w:rPr>
        <w:t xml:space="preserve"> </w:t>
      </w:r>
      <w:r>
        <w:t>Bhattacharya</w:t>
      </w:r>
      <w:r w:rsidR="001E4769">
        <w:t>.</w:t>
      </w:r>
    </w:p>
    <w:p w14:paraId="73EF7FC5" w14:textId="73D4C49F" w:rsidR="00420280" w:rsidRPr="007D66DF" w:rsidRDefault="00420280" w:rsidP="00BE387B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 w:rsidRPr="007D66DF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Date of Birth</w:t>
      </w:r>
      <w:r w:rsidRPr="007D66DF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 xml:space="preserve">: </w:t>
      </w:r>
      <w:r>
        <w:t>21</w:t>
      </w:r>
      <w:r w:rsidRPr="007D66DF">
        <w:rPr>
          <w:vertAlign w:val="superscript"/>
        </w:rPr>
        <w:t>st</w:t>
      </w:r>
      <w:r>
        <w:t xml:space="preserve"> of January</w:t>
      </w:r>
      <w:r w:rsidRPr="007D66DF">
        <w:rPr>
          <w:spacing w:val="-3"/>
        </w:rPr>
        <w:t xml:space="preserve"> </w:t>
      </w:r>
      <w:r>
        <w:t>1986</w:t>
      </w:r>
      <w:r>
        <w:t>.</w:t>
      </w:r>
    </w:p>
    <w:p w14:paraId="33678835" w14:textId="7C120FAE" w:rsidR="00420280" w:rsidRPr="007D66DF" w:rsidRDefault="00420280" w:rsidP="00C153F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 w:rsidRPr="007D66DF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 xml:space="preserve">NATIONALITY: </w:t>
      </w:r>
      <w:r>
        <w:t>Indian.</w:t>
      </w:r>
    </w:p>
    <w:p w14:paraId="5ABBB9D4" w14:textId="0958A63B" w:rsidR="00420280" w:rsidRPr="007D66DF" w:rsidRDefault="00420280" w:rsidP="008170B6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 w:rsidRPr="007D66DF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MARITAL STATUS</w:t>
      </w:r>
      <w:r w:rsidRPr="007D66DF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 xml:space="preserve">: </w:t>
      </w:r>
      <w:r>
        <w:t>Single</w:t>
      </w:r>
      <w:r>
        <w:t>.</w:t>
      </w:r>
    </w:p>
    <w:p w14:paraId="400AF6AE" w14:textId="76FF955D" w:rsidR="00420280" w:rsidRPr="007D66DF" w:rsidRDefault="00420280" w:rsidP="002B0F06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 w:rsidRPr="007D66DF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LANGUAGE(S) KNOWN</w:t>
      </w:r>
      <w:r w:rsidRPr="007D66DF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 xml:space="preserve">: </w:t>
      </w:r>
      <w:r>
        <w:t>Bengali, English,</w:t>
      </w:r>
      <w:r w:rsidRPr="007D66DF">
        <w:rPr>
          <w:spacing w:val="-2"/>
        </w:rPr>
        <w:t xml:space="preserve"> </w:t>
      </w:r>
      <w:r>
        <w:t>Hindi.</w:t>
      </w:r>
    </w:p>
    <w:p w14:paraId="650D0879" w14:textId="17243A73" w:rsidR="00420280" w:rsidRPr="007D66DF" w:rsidRDefault="00420280" w:rsidP="0042028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PERSONAL TRAIT</w:t>
      </w:r>
      <w: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 xml:space="preserve">: </w:t>
      </w:r>
      <w:r>
        <w:t>Sincere, Honest and Hard</w:t>
      </w:r>
      <w:r>
        <w:rPr>
          <w:spacing w:val="-4"/>
        </w:rPr>
        <w:t xml:space="preserve"> </w:t>
      </w:r>
      <w:r>
        <w:t>working.</w:t>
      </w:r>
    </w:p>
    <w:p w14:paraId="17326699" w14:textId="77777777" w:rsidR="007D66DF" w:rsidRPr="007D66DF" w:rsidRDefault="007D66DF" w:rsidP="007D66DF">
      <w:pPr>
        <w:pStyle w:val="ListParagraph"/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</w:p>
    <w:p w14:paraId="139F4016" w14:textId="77777777" w:rsidR="007D66DF" w:rsidRDefault="007D66DF" w:rsidP="007D66DF"/>
    <w:p w14:paraId="5F6A4409" w14:textId="77777777" w:rsidR="007D66DF" w:rsidRDefault="007D66DF" w:rsidP="007D66DF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6B356D" wp14:editId="6DED55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99910" cy="396240"/>
                <wp:effectExtent l="19050" t="0" r="34290" b="22860"/>
                <wp:wrapNone/>
                <wp:docPr id="56" name="Arrow: Chevr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910" cy="39624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4EBD1" w14:textId="247EDD69" w:rsidR="007D66DF" w:rsidRPr="00B65DD9" w:rsidRDefault="007D66DF" w:rsidP="007D66D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B356D" id="Arrow: Chevron 56" o:spid="_x0000_s1038" type="#_x0000_t55" style="position:absolute;margin-left:0;margin-top:0;width:543.3pt;height:31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" adj="20980" fillcolor="#8a2387 [3204]" strokecolor="#441142 [1604]" strokeweight="1pt">
                <v:textbox>
                  <w:txbxContent>
                    <w:p w14:paraId="0C64EBD1" w14:textId="247EDD69" w:rsidR="007D66DF" w:rsidRPr="00B65DD9" w:rsidRDefault="007D66DF" w:rsidP="007D66D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AC10861" w14:textId="77777777" w:rsidR="007D66DF" w:rsidRDefault="007D66DF" w:rsidP="007D66DF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</w:p>
    <w:p w14:paraId="63E3048C" w14:textId="77777777" w:rsidR="007D66DF" w:rsidRPr="007D66DF" w:rsidRDefault="007D66DF" w:rsidP="007D66DF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</w:p>
    <w:p w14:paraId="62AE8983" w14:textId="4E0B8F97" w:rsidR="00D657D8" w:rsidRDefault="007D66DF" w:rsidP="00D657D8">
      <w:r w:rsidRPr="007D66DF">
        <w:t xml:space="preserve">I hereby declare that the </w:t>
      </w:r>
      <w:r w:rsidRPr="007D66DF">
        <w:t>above-mentioned</w:t>
      </w:r>
      <w:r w:rsidRPr="007D66DF">
        <w:t xml:space="preserve"> particulars are true to the best of my knowledge and believe.</w:t>
      </w:r>
    </w:p>
    <w:p w14:paraId="58C46651" w14:textId="01961802" w:rsidR="00D657D8" w:rsidRDefault="00D657D8" w:rsidP="00D657D8"/>
    <w:p w14:paraId="7623AB63" w14:textId="1967719A" w:rsidR="00D657D8" w:rsidRPr="00F10980" w:rsidRDefault="00F10980" w:rsidP="00D657D8">
      <w:pP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</w:pPr>
      <w:r w:rsidRPr="00F10980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Place</w:t>
      </w:r>
      <w: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 xml:space="preserve">:                                                                                    </w:t>
      </w:r>
      <w:r w:rsidRPr="00F10980">
        <w:rPr>
          <w:rFonts w:asciiTheme="majorHAnsi" w:eastAsiaTheme="majorEastAsia" w:hAnsiTheme="majorHAnsi" w:cstheme="majorBidi"/>
          <w:caps/>
          <w:color w:val="auto"/>
          <w:sz w:val="28"/>
          <w:szCs w:val="28"/>
        </w:rPr>
        <w:t>-----------------------------------------</w:t>
      </w:r>
    </w:p>
    <w:p w14:paraId="40A1E203" w14:textId="72E75A32" w:rsidR="00D657D8" w:rsidRDefault="00F10980" w:rsidP="00D657D8">
      <w:r w:rsidRPr="007D66DF"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Date</w:t>
      </w:r>
      <w:r>
        <w:rPr>
          <w:rFonts w:asciiTheme="majorHAnsi" w:eastAsiaTheme="majorEastAsia" w:hAnsiTheme="majorHAnsi" w:cstheme="majorBidi"/>
          <w:caps/>
          <w:color w:val="8A2387" w:themeColor="accent1"/>
          <w:sz w:val="28"/>
          <w:szCs w:val="28"/>
        </w:rPr>
        <w:t>:                                                                                                    signature</w:t>
      </w:r>
    </w:p>
    <w:p w14:paraId="4A4CDE1B" w14:textId="01F18B94" w:rsidR="00D657D8" w:rsidRDefault="00D657D8" w:rsidP="00D657D8"/>
    <w:p w14:paraId="2A84511C" w14:textId="77777777" w:rsidR="00D657D8" w:rsidRDefault="00D657D8" w:rsidP="00D657D8"/>
    <w:sectPr w:rsidR="00D657D8" w:rsidSect="00F46BDB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8A733" w14:textId="77777777" w:rsidR="00B40921" w:rsidRDefault="00B40921" w:rsidP="00AA35A8">
      <w:pPr>
        <w:spacing w:line="240" w:lineRule="auto"/>
      </w:pPr>
      <w:r>
        <w:separator/>
      </w:r>
    </w:p>
  </w:endnote>
  <w:endnote w:type="continuationSeparator" w:id="0">
    <w:p w14:paraId="12BC3FF3" w14:textId="77777777" w:rsidR="00B40921" w:rsidRDefault="00B40921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2E2DC" w14:textId="77777777" w:rsidR="00B40921" w:rsidRDefault="00B40921" w:rsidP="00AA35A8">
      <w:pPr>
        <w:spacing w:line="240" w:lineRule="auto"/>
      </w:pPr>
      <w:r>
        <w:separator/>
      </w:r>
    </w:p>
  </w:footnote>
  <w:footnote w:type="continuationSeparator" w:id="0">
    <w:p w14:paraId="770A5B15" w14:textId="77777777" w:rsidR="00B40921" w:rsidRDefault="00B40921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32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733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B45070E"/>
    <w:multiLevelType w:val="hybridMultilevel"/>
    <w:tmpl w:val="9CDA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67B4C"/>
    <w:multiLevelType w:val="hybridMultilevel"/>
    <w:tmpl w:val="E2B8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15CEF"/>
    <w:multiLevelType w:val="hybridMultilevel"/>
    <w:tmpl w:val="C73E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512EE"/>
    <w:multiLevelType w:val="hybridMultilevel"/>
    <w:tmpl w:val="BC00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98053">
    <w:abstractNumId w:val="1"/>
  </w:num>
  <w:num w:numId="2" w16cid:durableId="426923651">
    <w:abstractNumId w:val="7"/>
  </w:num>
  <w:num w:numId="3" w16cid:durableId="32968222">
    <w:abstractNumId w:val="2"/>
  </w:num>
  <w:num w:numId="4" w16cid:durableId="1956710545">
    <w:abstractNumId w:val="4"/>
  </w:num>
  <w:num w:numId="5" w16cid:durableId="1886789535">
    <w:abstractNumId w:val="5"/>
  </w:num>
  <w:num w:numId="6" w16cid:durableId="1001154696">
    <w:abstractNumId w:val="6"/>
  </w:num>
  <w:num w:numId="7" w16cid:durableId="381517423">
    <w:abstractNumId w:val="3"/>
  </w:num>
  <w:num w:numId="8" w16cid:durableId="212973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56"/>
    <w:rsid w:val="0000352E"/>
    <w:rsid w:val="00011ED4"/>
    <w:rsid w:val="00032386"/>
    <w:rsid w:val="00033263"/>
    <w:rsid w:val="000410F6"/>
    <w:rsid w:val="00052CDD"/>
    <w:rsid w:val="00073DE2"/>
    <w:rsid w:val="0007515C"/>
    <w:rsid w:val="000873F6"/>
    <w:rsid w:val="000A4BEB"/>
    <w:rsid w:val="000B286F"/>
    <w:rsid w:val="000C3F90"/>
    <w:rsid w:val="000D134B"/>
    <w:rsid w:val="00124ED6"/>
    <w:rsid w:val="0014250D"/>
    <w:rsid w:val="00160ADF"/>
    <w:rsid w:val="00167789"/>
    <w:rsid w:val="00183094"/>
    <w:rsid w:val="0018639F"/>
    <w:rsid w:val="00194704"/>
    <w:rsid w:val="001D76F7"/>
    <w:rsid w:val="001E4769"/>
    <w:rsid w:val="001F7824"/>
    <w:rsid w:val="00203213"/>
    <w:rsid w:val="00213E6A"/>
    <w:rsid w:val="002236D5"/>
    <w:rsid w:val="00232A66"/>
    <w:rsid w:val="00243756"/>
    <w:rsid w:val="002737E3"/>
    <w:rsid w:val="002C4E0C"/>
    <w:rsid w:val="002C68CA"/>
    <w:rsid w:val="002D049B"/>
    <w:rsid w:val="002E7306"/>
    <w:rsid w:val="00300385"/>
    <w:rsid w:val="00306324"/>
    <w:rsid w:val="00314D6D"/>
    <w:rsid w:val="00326A16"/>
    <w:rsid w:val="0032773C"/>
    <w:rsid w:val="00331DCE"/>
    <w:rsid w:val="00352A17"/>
    <w:rsid w:val="00360599"/>
    <w:rsid w:val="00372111"/>
    <w:rsid w:val="00381D98"/>
    <w:rsid w:val="003B4AEF"/>
    <w:rsid w:val="003B6220"/>
    <w:rsid w:val="003C4CCA"/>
    <w:rsid w:val="00404AA4"/>
    <w:rsid w:val="00413E28"/>
    <w:rsid w:val="00415CF3"/>
    <w:rsid w:val="00420280"/>
    <w:rsid w:val="0043454C"/>
    <w:rsid w:val="0044609C"/>
    <w:rsid w:val="00453A7B"/>
    <w:rsid w:val="004936B2"/>
    <w:rsid w:val="004A28EA"/>
    <w:rsid w:val="004D2D96"/>
    <w:rsid w:val="004E3F43"/>
    <w:rsid w:val="00511B85"/>
    <w:rsid w:val="0057799D"/>
    <w:rsid w:val="005D11C5"/>
    <w:rsid w:val="00621578"/>
    <w:rsid w:val="00624BD4"/>
    <w:rsid w:val="006A000E"/>
    <w:rsid w:val="006A1E18"/>
    <w:rsid w:val="006C0159"/>
    <w:rsid w:val="006E5DC3"/>
    <w:rsid w:val="006F7420"/>
    <w:rsid w:val="007323A9"/>
    <w:rsid w:val="00761D1B"/>
    <w:rsid w:val="00791376"/>
    <w:rsid w:val="007A3238"/>
    <w:rsid w:val="007A698C"/>
    <w:rsid w:val="007C120F"/>
    <w:rsid w:val="007C662F"/>
    <w:rsid w:val="007D5DDF"/>
    <w:rsid w:val="007D66DF"/>
    <w:rsid w:val="007F493A"/>
    <w:rsid w:val="00824259"/>
    <w:rsid w:val="00831977"/>
    <w:rsid w:val="008616B4"/>
    <w:rsid w:val="00864E7E"/>
    <w:rsid w:val="0086652E"/>
    <w:rsid w:val="00871DB8"/>
    <w:rsid w:val="00887E05"/>
    <w:rsid w:val="008A789C"/>
    <w:rsid w:val="008B3B02"/>
    <w:rsid w:val="008D2C61"/>
    <w:rsid w:val="008F180B"/>
    <w:rsid w:val="008F48B9"/>
    <w:rsid w:val="009049BC"/>
    <w:rsid w:val="00911174"/>
    <w:rsid w:val="0092614D"/>
    <w:rsid w:val="009829BF"/>
    <w:rsid w:val="009A234E"/>
    <w:rsid w:val="009A5082"/>
    <w:rsid w:val="009E0156"/>
    <w:rsid w:val="00A633B0"/>
    <w:rsid w:val="00A746D0"/>
    <w:rsid w:val="00AA1166"/>
    <w:rsid w:val="00AA35A8"/>
    <w:rsid w:val="00AE562D"/>
    <w:rsid w:val="00AF6A7A"/>
    <w:rsid w:val="00B37306"/>
    <w:rsid w:val="00B40921"/>
    <w:rsid w:val="00B5107A"/>
    <w:rsid w:val="00B51C72"/>
    <w:rsid w:val="00B547B0"/>
    <w:rsid w:val="00B65DD9"/>
    <w:rsid w:val="00B8453F"/>
    <w:rsid w:val="00B85473"/>
    <w:rsid w:val="00B854E8"/>
    <w:rsid w:val="00B86E76"/>
    <w:rsid w:val="00BB765A"/>
    <w:rsid w:val="00BD28D2"/>
    <w:rsid w:val="00BE5968"/>
    <w:rsid w:val="00BF516F"/>
    <w:rsid w:val="00C074EF"/>
    <w:rsid w:val="00C14FBF"/>
    <w:rsid w:val="00C36F26"/>
    <w:rsid w:val="00C62E97"/>
    <w:rsid w:val="00C95A55"/>
    <w:rsid w:val="00CB3E40"/>
    <w:rsid w:val="00CC6852"/>
    <w:rsid w:val="00CE5050"/>
    <w:rsid w:val="00CF0657"/>
    <w:rsid w:val="00CF22B3"/>
    <w:rsid w:val="00D142FF"/>
    <w:rsid w:val="00D4067D"/>
    <w:rsid w:val="00D40742"/>
    <w:rsid w:val="00D633A3"/>
    <w:rsid w:val="00D657D8"/>
    <w:rsid w:val="00D86385"/>
    <w:rsid w:val="00D936A9"/>
    <w:rsid w:val="00D95726"/>
    <w:rsid w:val="00DA6AE0"/>
    <w:rsid w:val="00DB472D"/>
    <w:rsid w:val="00DC664B"/>
    <w:rsid w:val="00DF762E"/>
    <w:rsid w:val="00E001F8"/>
    <w:rsid w:val="00E06169"/>
    <w:rsid w:val="00E067BA"/>
    <w:rsid w:val="00E100B5"/>
    <w:rsid w:val="00E445AE"/>
    <w:rsid w:val="00E44C8D"/>
    <w:rsid w:val="00E91ECB"/>
    <w:rsid w:val="00E9584F"/>
    <w:rsid w:val="00EB74E8"/>
    <w:rsid w:val="00EC0F79"/>
    <w:rsid w:val="00F10980"/>
    <w:rsid w:val="00F30552"/>
    <w:rsid w:val="00F328A2"/>
    <w:rsid w:val="00F45105"/>
    <w:rsid w:val="00F46BDB"/>
    <w:rsid w:val="00F51CD4"/>
    <w:rsid w:val="00FA20E5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7E9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E05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character" w:customStyle="1" w:styleId="fontstyle01">
    <w:name w:val="fontstyle01"/>
    <w:basedOn w:val="DefaultParagraphFont"/>
    <w:rsid w:val="007A698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074EF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C074EF"/>
    <w:rPr>
      <w:rFonts w:ascii="Arial" w:eastAsia="Arial" w:hAnsi="Arial" w:cs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baji.chatterjee\AppData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FB3940921146E3A6B19EEA846A8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EACA2-3801-4605-84CD-28772EE15BB7}"/>
      </w:docPartPr>
      <w:docPartBody>
        <w:p w:rsidR="00613885" w:rsidRDefault="00714380">
          <w:pPr>
            <w:pStyle w:val="B7FB3940921146E3A6B19EEA846A82A1"/>
          </w:pPr>
          <w:r>
            <w:t>Objective</w:t>
          </w:r>
        </w:p>
      </w:docPartBody>
    </w:docPart>
    <w:docPart>
      <w:docPartPr>
        <w:name w:val="C3EBEEBCC2664EE8AFDEF25C7F83B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8D02-89C7-4045-AE7B-B0F9CE555E10}"/>
      </w:docPartPr>
      <w:docPartBody>
        <w:p w:rsidR="00613885" w:rsidRDefault="00714380">
          <w:pPr>
            <w:pStyle w:val="C3EBEEBCC2664EE8AFDEF25C7F83B376"/>
          </w:pPr>
          <w:r>
            <w:t>Skills</w:t>
          </w:r>
        </w:p>
      </w:docPartBody>
    </w:docPart>
    <w:docPart>
      <w:docPartPr>
        <w:name w:val="1798B1DC722240A1B8D64A56949B3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D2ACC-8374-45A4-9AB0-1CC00E99FD16}"/>
      </w:docPartPr>
      <w:docPartBody>
        <w:p w:rsidR="00613885" w:rsidRDefault="00714380">
          <w:pPr>
            <w:pStyle w:val="1798B1DC722240A1B8D64A56949B3336"/>
          </w:pPr>
          <w:r>
            <w:t>C O N T A C T</w:t>
          </w:r>
        </w:p>
      </w:docPartBody>
    </w:docPart>
    <w:docPart>
      <w:docPartPr>
        <w:name w:val="FF7C263EC5C54CD9A5D98A5D05CA4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F782D-15C1-4B37-B267-F9E550FBEED4}"/>
      </w:docPartPr>
      <w:docPartBody>
        <w:p w:rsidR="00613885" w:rsidRDefault="00714380">
          <w:pPr>
            <w:pStyle w:val="FF7C263EC5C54CD9A5D98A5D05CA4DE9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80"/>
    <w:rsid w:val="00573D6B"/>
    <w:rsid w:val="005F7CC9"/>
    <w:rsid w:val="00613885"/>
    <w:rsid w:val="00714380"/>
    <w:rsid w:val="009D6C8B"/>
    <w:rsid w:val="00D12AC6"/>
    <w:rsid w:val="00F16433"/>
    <w:rsid w:val="00F8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FB3940921146E3A6B19EEA846A82A1">
    <w:name w:val="B7FB3940921146E3A6B19EEA846A82A1"/>
  </w:style>
  <w:style w:type="paragraph" w:customStyle="1" w:styleId="68BFB419D52A40A8A76F6A3B0AB6E71D">
    <w:name w:val="68BFB419D52A40A8A76F6A3B0AB6E71D"/>
  </w:style>
  <w:style w:type="paragraph" w:customStyle="1" w:styleId="AB9D5D89D59043A686FE3C52C4F4A289">
    <w:name w:val="AB9D5D89D59043A686FE3C52C4F4A289"/>
  </w:style>
  <w:style w:type="paragraph" w:customStyle="1" w:styleId="1FF37C85BDE14939A78E5C988B0B1840">
    <w:name w:val="1FF37C85BDE14939A78E5C988B0B1840"/>
  </w:style>
  <w:style w:type="paragraph" w:customStyle="1" w:styleId="93EEDC8325844D65B4D717909B56D3E2">
    <w:name w:val="93EEDC8325844D65B4D717909B56D3E2"/>
  </w:style>
  <w:style w:type="paragraph" w:customStyle="1" w:styleId="C3EBEEBCC2664EE8AFDEF25C7F83B376">
    <w:name w:val="C3EBEEBCC2664EE8AFDEF25C7F83B376"/>
  </w:style>
  <w:style w:type="paragraph" w:customStyle="1" w:styleId="1798B1DC722240A1B8D64A56949B3336">
    <w:name w:val="1798B1DC722240A1B8D64A56949B3336"/>
  </w:style>
  <w:style w:type="paragraph" w:customStyle="1" w:styleId="FF7C263EC5C54CD9A5D98A5D05CA4DE9">
    <w:name w:val="FF7C263EC5C54CD9A5D98A5D05CA4DE9"/>
  </w:style>
  <w:style w:type="paragraph" w:customStyle="1" w:styleId="0203732117F2443E94B0581182F98846">
    <w:name w:val="0203732117F2443E94B0581182F98846"/>
  </w:style>
  <w:style w:type="paragraph" w:customStyle="1" w:styleId="262A73C7C0204C258736C21B701AB17C">
    <w:name w:val="262A73C7C0204C258736C21B701AB17C"/>
  </w:style>
  <w:style w:type="paragraph" w:customStyle="1" w:styleId="2BE55426A79D49DAACA86DC790F6593F">
    <w:name w:val="2BE55426A79D49DAACA86DC790F6593F"/>
  </w:style>
  <w:style w:type="paragraph" w:customStyle="1" w:styleId="F6C4CD451A09400199CDBF4C35608412">
    <w:name w:val="F6C4CD451A09400199CDBF4C356084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6FAF96-5A10-4D46-9C83-0E8B10B28D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EA2B99-2D23-406C-97DD-033BBCEAF6D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B71C09A-A895-47D3-A3CD-1D44084E3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3465CC-C937-40C2-9262-5C18FA8A7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resume.dotx</Template>
  <TotalTime>0</TotalTime>
  <Pages>4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2022-07-24T14:49:00Z</dcterms:created>
  <dcterms:modified xsi:type="dcterms:W3CDTF">2022-07-24T19:40:00Z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